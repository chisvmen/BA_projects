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AC2A5" w14:textId="77777777" w:rsidR="001C116A" w:rsidRDefault="001C116A" w:rsidP="0003639E">
      <w:pPr>
        <w:ind w:left="567" w:hanging="567"/>
        <w:rPr>
          <w:rFonts w:ascii="Arial" w:hAnsi="Arial" w:cs="Arial"/>
          <w:b/>
          <w:sz w:val="24"/>
          <w:lang w:val="es-ES"/>
        </w:rPr>
      </w:pPr>
    </w:p>
    <w:p w14:paraId="014A34E6" w14:textId="77777777" w:rsidR="00F41689" w:rsidRDefault="00F41689" w:rsidP="0003639E">
      <w:pPr>
        <w:ind w:left="567" w:hanging="567"/>
        <w:rPr>
          <w:rFonts w:ascii="Arial" w:hAnsi="Arial" w:cs="Arial"/>
          <w:b/>
          <w:sz w:val="24"/>
          <w:lang w:val="es-ES"/>
        </w:rPr>
      </w:pPr>
      <w:r w:rsidRPr="00F41689">
        <w:rPr>
          <w:rFonts w:ascii="Arial" w:hAnsi="Arial" w:cs="Arial"/>
          <w:b/>
          <w:sz w:val="24"/>
          <w:lang w:val="es-ES"/>
        </w:rPr>
        <w:t>Índice</w:t>
      </w:r>
    </w:p>
    <w:p w14:paraId="16DBFFE6" w14:textId="77777777" w:rsidR="00CF3A83" w:rsidRPr="00F41689" w:rsidRDefault="00CF3A83" w:rsidP="0003639E">
      <w:pPr>
        <w:ind w:left="567" w:hanging="567"/>
        <w:rPr>
          <w:rFonts w:ascii="Arial" w:hAnsi="Arial" w:cs="Arial"/>
          <w:b/>
          <w:sz w:val="24"/>
          <w:lang w:val="es-ES"/>
        </w:rPr>
      </w:pPr>
    </w:p>
    <w:p w14:paraId="39D9CB9B" w14:textId="09B45747" w:rsidR="003B4B07" w:rsidRDefault="005850B4">
      <w:pPr>
        <w:pStyle w:val="TOC2"/>
        <w:tabs>
          <w:tab w:val="left" w:pos="96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r>
        <w:fldChar w:fldCharType="begin"/>
      </w:r>
      <w:r w:rsidR="378FDD89">
        <w:instrText>TOC \o "1-9" \z \u \h</w:instrText>
      </w:r>
      <w:r>
        <w:fldChar w:fldCharType="separate"/>
      </w:r>
      <w:hyperlink w:anchor="_Toc206797725" w:history="1">
        <w:r w:rsidR="003B4B07" w:rsidRPr="002C3E1F">
          <w:rPr>
            <w:rStyle w:val="Hyperlink"/>
            <w:noProof/>
          </w:rPr>
          <w:t>1.1</w:t>
        </w:r>
        <w:r w:rsidR="003B4B07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="003B4B07" w:rsidRPr="002C3E1F">
          <w:rPr>
            <w:rStyle w:val="Hyperlink"/>
            <w:noProof/>
          </w:rPr>
          <w:t>Control de Documentos</w:t>
        </w:r>
        <w:r w:rsidR="003B4B07">
          <w:rPr>
            <w:noProof/>
            <w:webHidden/>
          </w:rPr>
          <w:tab/>
        </w:r>
        <w:r w:rsidR="003B4B07">
          <w:rPr>
            <w:noProof/>
            <w:webHidden/>
          </w:rPr>
          <w:fldChar w:fldCharType="begin"/>
        </w:r>
        <w:r w:rsidR="003B4B07">
          <w:rPr>
            <w:noProof/>
            <w:webHidden/>
          </w:rPr>
          <w:instrText xml:space="preserve"> PAGEREF _Toc206797725 \h </w:instrText>
        </w:r>
        <w:r w:rsidR="003B4B07">
          <w:rPr>
            <w:noProof/>
            <w:webHidden/>
          </w:rPr>
        </w:r>
        <w:r w:rsidR="003B4B07">
          <w:rPr>
            <w:noProof/>
            <w:webHidden/>
          </w:rPr>
          <w:fldChar w:fldCharType="separate"/>
        </w:r>
        <w:r w:rsidR="003B4B07">
          <w:rPr>
            <w:noProof/>
            <w:webHidden/>
          </w:rPr>
          <w:t>1</w:t>
        </w:r>
        <w:r w:rsidR="003B4B07">
          <w:rPr>
            <w:noProof/>
            <w:webHidden/>
          </w:rPr>
          <w:fldChar w:fldCharType="end"/>
        </w:r>
      </w:hyperlink>
    </w:p>
    <w:p w14:paraId="7364D937" w14:textId="14F03702" w:rsidR="003B4B07" w:rsidRDefault="003B4B07">
      <w:pPr>
        <w:pStyle w:val="TOC3"/>
        <w:tabs>
          <w:tab w:val="left" w:pos="120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26" w:history="1">
        <w:r w:rsidRPr="002C3E1F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</w:rPr>
          <w:t>Control de Ediciones de la Plantilla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EEDFFFF" w14:textId="32148842" w:rsidR="003B4B07" w:rsidRDefault="003B4B07">
      <w:pPr>
        <w:pStyle w:val="TOC3"/>
        <w:tabs>
          <w:tab w:val="left" w:pos="120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27" w:history="1">
        <w:r w:rsidRPr="002C3E1F">
          <w:rPr>
            <w:rStyle w:val="Hyperlink"/>
            <w:noProof/>
            <w:lang w:val="es-ES"/>
          </w:rPr>
          <w:t>1.1.2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  <w:lang w:val="es-ES"/>
          </w:rPr>
          <w:t>Control de Versiones del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B82E4EF" w14:textId="43124AF9" w:rsidR="003B4B07" w:rsidRDefault="003B4B07">
      <w:pPr>
        <w:pStyle w:val="TOC2"/>
        <w:tabs>
          <w:tab w:val="left" w:pos="96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28" w:history="1">
        <w:r w:rsidRPr="002C3E1F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  <w:lang w:val="es-ES"/>
          </w:rPr>
          <w:t>Documentar los resultados de las 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954BB6" w14:textId="4C160D9A" w:rsidR="003B4B07" w:rsidRDefault="003B4B07">
      <w:pPr>
        <w:pStyle w:val="TOC3"/>
        <w:tabs>
          <w:tab w:val="left" w:pos="120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29" w:history="1">
        <w:r w:rsidRPr="002C3E1F">
          <w:rPr>
            <w:rStyle w:val="Hyperlink"/>
            <w:noProof/>
            <w:lang w:val="es-ES"/>
          </w:rPr>
          <w:t>1.2.1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  <w:lang w:val="es-ES"/>
          </w:rPr>
          <w:t>Matriz de Escenarios de Prueba LMV2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86695E" w14:textId="07433CAF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0" w:history="1">
        <w:r w:rsidRPr="002C3E1F">
          <w:rPr>
            <w:rStyle w:val="Hyperlink"/>
            <w:rFonts w:eastAsia="Arial" w:cs="Arial"/>
            <w:noProof/>
            <w:lang w:val="es-ES"/>
          </w:rPr>
          <w:t>1.2.1.1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853CB3" w14:textId="58F2EADA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1" w:history="1">
        <w:r w:rsidRPr="002C3E1F">
          <w:rPr>
            <w:rStyle w:val="Hyperlink"/>
            <w:rFonts w:eastAsia="Arial" w:cs="Arial"/>
            <w:noProof/>
            <w:lang w:val="es-ES"/>
          </w:rPr>
          <w:t>1.2.1.2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767B1D" w14:textId="02A2B57C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2" w:history="1">
        <w:r w:rsidRPr="002C3E1F">
          <w:rPr>
            <w:rStyle w:val="Hyperlink"/>
            <w:rFonts w:eastAsia="Arial" w:cs="Arial"/>
            <w:noProof/>
            <w:lang w:val="es-ES"/>
          </w:rPr>
          <w:t>1.2.1.3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5DEA71" w14:textId="56B7698B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3" w:history="1">
        <w:r w:rsidRPr="002C3E1F">
          <w:rPr>
            <w:rStyle w:val="Hyperlink"/>
            <w:rFonts w:eastAsia="Arial" w:cs="Arial"/>
            <w:noProof/>
            <w:lang w:val="es-ES"/>
          </w:rPr>
          <w:t>1.2.1.4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F7C1E5" w14:textId="4C2BF65A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4" w:history="1">
        <w:r w:rsidRPr="002C3E1F">
          <w:rPr>
            <w:rStyle w:val="Hyperlink"/>
            <w:rFonts w:eastAsia="Arial" w:cs="Arial"/>
            <w:noProof/>
            <w:lang w:val="es-ES"/>
          </w:rPr>
          <w:t>1.2.1.5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D66E04" w14:textId="2BB80500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5" w:history="1">
        <w:r w:rsidRPr="002C3E1F">
          <w:rPr>
            <w:rStyle w:val="Hyperlink"/>
            <w:rFonts w:eastAsia="Arial" w:cs="Arial"/>
            <w:noProof/>
            <w:lang w:val="es-ES"/>
          </w:rPr>
          <w:t>1.2.1.6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478B29" w14:textId="3F6C0099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6" w:history="1">
        <w:r w:rsidRPr="002C3E1F">
          <w:rPr>
            <w:rStyle w:val="Hyperlink"/>
            <w:rFonts w:eastAsia="Arial" w:cs="Arial"/>
            <w:noProof/>
            <w:lang w:val="es-ES"/>
          </w:rPr>
          <w:t>1.2.1.7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B2798A" w14:textId="50131927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7" w:history="1">
        <w:r w:rsidRPr="002C3E1F">
          <w:rPr>
            <w:rStyle w:val="Hyperlink"/>
            <w:rFonts w:eastAsia="Arial" w:cs="Arial"/>
            <w:noProof/>
            <w:lang w:val="es-ES"/>
          </w:rPr>
          <w:t>1.2.1.8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ED6E35" w14:textId="5915EE1C" w:rsidR="003B4B07" w:rsidRDefault="003B4B07">
      <w:pPr>
        <w:pStyle w:val="TOC4"/>
        <w:tabs>
          <w:tab w:val="left" w:pos="168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8" w:history="1">
        <w:r w:rsidRPr="002C3E1F">
          <w:rPr>
            <w:rStyle w:val="Hyperlink"/>
            <w:rFonts w:eastAsia="Arial" w:cs="Arial"/>
            <w:noProof/>
            <w:lang w:val="es-ES"/>
          </w:rPr>
          <w:t>1.2.1.9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rFonts w:eastAsia="Arial" w:cs="Arial"/>
            <w:noProof/>
            <w:lang w:val="es-ES"/>
          </w:rPr>
          <w:t>Evidencias del resultado de la prueba UT_111_09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A9E79B" w14:textId="2ECEC96D" w:rsidR="003B4B07" w:rsidRDefault="003B4B07">
      <w:pPr>
        <w:pStyle w:val="TOC3"/>
        <w:tabs>
          <w:tab w:val="left" w:pos="120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39" w:history="1">
        <w:r w:rsidRPr="002C3E1F">
          <w:rPr>
            <w:rStyle w:val="Hyperlink"/>
            <w:noProof/>
            <w:lang w:val="es-ES"/>
          </w:rPr>
          <w:t>1.2.2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  <w:lang w:val="es-ES"/>
          </w:rPr>
          <w:t xml:space="preserve">Evidencias del resultado de ejecución de pruebas </w:t>
        </w:r>
        <w:r w:rsidRPr="002C3E1F">
          <w:rPr>
            <w:rStyle w:val="Hyperlink"/>
            <w:rFonts w:eastAsia="Arial" w:cs="Arial"/>
            <w:noProof/>
            <w:lang w:val="es-ES"/>
          </w:rPr>
          <w:t>(Flujos de ejecución)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2704FF" w14:textId="2736CF1E" w:rsidR="003B4B07" w:rsidRDefault="003B4B07">
      <w:pPr>
        <w:pStyle w:val="TOC3"/>
        <w:tabs>
          <w:tab w:val="left" w:pos="1200"/>
          <w:tab w:val="right" w:leader="dot" w:pos="1455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s-MX" w:eastAsia="es-MX"/>
          <w14:ligatures w14:val="standardContextual"/>
        </w:rPr>
      </w:pPr>
      <w:hyperlink w:anchor="_Toc206797740" w:history="1">
        <w:r w:rsidRPr="002C3E1F">
          <w:rPr>
            <w:rStyle w:val="Hyperlink"/>
            <w:noProof/>
            <w:lang w:val="es-ES"/>
          </w:rPr>
          <w:t>1.2.3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s-MX" w:eastAsia="es-MX"/>
            <w14:ligatures w14:val="standardContextual"/>
          </w:rPr>
          <w:tab/>
        </w:r>
        <w:r w:rsidRPr="002C3E1F">
          <w:rPr>
            <w:rStyle w:val="Hyperlink"/>
            <w:noProof/>
            <w:lang w:val="es-ES"/>
          </w:rPr>
          <w:t>Insumos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_Toc206797740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6B2776" w14:textId="5AF75C63" w:rsidR="005850B4" w:rsidRDefault="005850B4" w:rsidP="191259E4">
      <w:pPr>
        <w:pStyle w:val="TOC3"/>
        <w:tabs>
          <w:tab w:val="left" w:pos="990"/>
          <w:tab w:val="right" w:leader="dot" w:pos="14550"/>
        </w:tabs>
      </w:pPr>
      <w:r>
        <w:fldChar w:fldCharType="end"/>
      </w:r>
    </w:p>
    <w:p w14:paraId="5E37DCCE" w14:textId="77777777" w:rsidR="005850B4" w:rsidRDefault="005850B4" w:rsidP="005850B4"/>
    <w:p w14:paraId="14739008" w14:textId="77777777" w:rsidR="005850B4" w:rsidRDefault="005850B4" w:rsidP="005850B4"/>
    <w:p w14:paraId="2F6CC58D" w14:textId="77777777" w:rsidR="005850B4" w:rsidRDefault="005850B4" w:rsidP="005850B4"/>
    <w:p w14:paraId="35D2DF60" w14:textId="77777777" w:rsidR="005850B4" w:rsidRDefault="005850B4" w:rsidP="005850B4"/>
    <w:p w14:paraId="06EFD329" w14:textId="77777777" w:rsidR="005850B4" w:rsidRDefault="005850B4" w:rsidP="005850B4"/>
    <w:p w14:paraId="2F4597B6" w14:textId="77777777" w:rsidR="005850B4" w:rsidRDefault="005850B4" w:rsidP="005850B4"/>
    <w:p w14:paraId="1B778C24" w14:textId="77777777" w:rsidR="005850B4" w:rsidRPr="005850B4" w:rsidRDefault="005850B4" w:rsidP="005850B4"/>
    <w:p w14:paraId="719C6A4F" w14:textId="47E30544" w:rsidR="00B944DA" w:rsidRPr="008D6055" w:rsidRDefault="105C3384" w:rsidP="658CC0EC">
      <w:pPr>
        <w:pStyle w:val="Heading2"/>
        <w:rPr>
          <w:color w:val="auto"/>
          <w:sz w:val="20"/>
        </w:rPr>
      </w:pPr>
      <w:bookmarkStart w:id="0" w:name="_Toc206797725"/>
      <w:r w:rsidRPr="658CC0EC">
        <w:rPr>
          <w:color w:val="auto"/>
          <w:sz w:val="20"/>
        </w:rPr>
        <w:t>Control de Documentos</w:t>
      </w:r>
      <w:bookmarkEnd w:id="0"/>
    </w:p>
    <w:p w14:paraId="54B6C1C1" w14:textId="5EB8C64D" w:rsidR="009E4C63" w:rsidRPr="008D6055" w:rsidRDefault="61641D17" w:rsidP="658CC0EC">
      <w:pPr>
        <w:pStyle w:val="Heading3"/>
        <w:rPr>
          <w:sz w:val="20"/>
        </w:rPr>
      </w:pPr>
      <w:bookmarkStart w:id="1" w:name="_Toc206797726"/>
      <w:r w:rsidRPr="658CC0EC">
        <w:rPr>
          <w:sz w:val="20"/>
        </w:rPr>
        <w:t>Control de Ediciones de la Plantilla</w:t>
      </w:r>
      <w:bookmarkEnd w:id="1"/>
    </w:p>
    <w:tbl>
      <w:tblPr>
        <w:tblW w:w="14600" w:type="dxa"/>
        <w:tblInd w:w="108" w:type="dxa"/>
        <w:tblBorders>
          <w:top w:val="single" w:sz="6" w:space="0" w:color="auto"/>
          <w:left w:val="single" w:sz="2" w:space="0" w:color="auto"/>
          <w:bottom w:val="single" w:sz="6" w:space="0" w:color="auto"/>
          <w:right w:val="single" w:sz="2" w:space="0" w:color="auto"/>
          <w:insideH w:val="single" w:sz="6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1701"/>
        <w:gridCol w:w="6"/>
        <w:gridCol w:w="8460"/>
        <w:gridCol w:w="3440"/>
      </w:tblGrid>
      <w:tr w:rsidR="009E4C63" w:rsidRPr="009E4C63" w14:paraId="3BE9F329" w14:textId="77777777" w:rsidTr="02BDCD0D">
        <w:trPr>
          <w:cantSplit/>
          <w:tblHeader/>
        </w:trPr>
        <w:tc>
          <w:tcPr>
            <w:tcW w:w="993" w:type="dxa"/>
            <w:shd w:val="clear" w:color="auto" w:fill="A6A6A6" w:themeFill="background1" w:themeFillShade="A6"/>
          </w:tcPr>
          <w:p w14:paraId="0233E4FB" w14:textId="77777777" w:rsidR="009E4C63" w:rsidRPr="009E4C63" w:rsidRDefault="009E4C63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Versión</w:t>
            </w:r>
          </w:p>
        </w:tc>
        <w:tc>
          <w:tcPr>
            <w:tcW w:w="1707" w:type="dxa"/>
            <w:gridSpan w:val="2"/>
            <w:shd w:val="clear" w:color="auto" w:fill="A6A6A6" w:themeFill="background1" w:themeFillShade="A6"/>
          </w:tcPr>
          <w:p w14:paraId="1BE418D3" w14:textId="77777777" w:rsidR="009E4C63" w:rsidRPr="009E4C63" w:rsidRDefault="009E4C63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Fecha</w:t>
            </w:r>
          </w:p>
        </w:tc>
        <w:tc>
          <w:tcPr>
            <w:tcW w:w="8460" w:type="dxa"/>
            <w:shd w:val="clear" w:color="auto" w:fill="A6A6A6" w:themeFill="background1" w:themeFillShade="A6"/>
          </w:tcPr>
          <w:p w14:paraId="18990D81" w14:textId="77777777" w:rsidR="009E4C63" w:rsidRPr="009E4C63" w:rsidRDefault="009E4C63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Descripción</w:t>
            </w:r>
          </w:p>
        </w:tc>
        <w:tc>
          <w:tcPr>
            <w:tcW w:w="3440" w:type="dxa"/>
            <w:shd w:val="clear" w:color="auto" w:fill="A6A6A6" w:themeFill="background1" w:themeFillShade="A6"/>
          </w:tcPr>
          <w:p w14:paraId="42A7D6D8" w14:textId="77777777" w:rsidR="009E4C63" w:rsidRPr="009E4C63" w:rsidRDefault="009E4C63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Autor</w:t>
            </w:r>
          </w:p>
        </w:tc>
      </w:tr>
      <w:tr w:rsidR="004633E7" w:rsidRPr="009E4C63" w14:paraId="3DC20625" w14:textId="77777777" w:rsidTr="02BDCD0D">
        <w:trPr>
          <w:cantSplit/>
        </w:trPr>
        <w:tc>
          <w:tcPr>
            <w:tcW w:w="993" w:type="dxa"/>
            <w:vAlign w:val="center"/>
          </w:tcPr>
          <w:p w14:paraId="19224BCE" w14:textId="77777777" w:rsidR="004633E7" w:rsidRPr="009E4C63" w:rsidRDefault="004633E7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9E4C63">
              <w:rPr>
                <w:rFonts w:ascii="Arial" w:hAnsi="Arial" w:cs="Arial"/>
                <w:color w:val="000000"/>
                <w:szCs w:val="24"/>
                <w:lang w:val="es-ES"/>
              </w:rPr>
              <w:t>V1.0</w:t>
            </w:r>
          </w:p>
        </w:tc>
        <w:tc>
          <w:tcPr>
            <w:tcW w:w="1701" w:type="dxa"/>
            <w:vAlign w:val="center"/>
          </w:tcPr>
          <w:p w14:paraId="53C2E47E" w14:textId="77777777" w:rsidR="004633E7" w:rsidRPr="009E4C63" w:rsidRDefault="0038368D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>
              <w:rPr>
                <w:rFonts w:ascii="Arial" w:hAnsi="Arial" w:cs="Arial"/>
                <w:color w:val="000000"/>
                <w:szCs w:val="24"/>
                <w:lang w:val="es-ES"/>
              </w:rPr>
              <w:t>06/02/</w:t>
            </w:r>
            <w:r w:rsidR="004633E7">
              <w:rPr>
                <w:rFonts w:ascii="Arial" w:hAnsi="Arial" w:cs="Arial"/>
                <w:color w:val="000000"/>
                <w:szCs w:val="24"/>
                <w:lang w:val="es-ES"/>
              </w:rPr>
              <w:t>2018</w:t>
            </w:r>
          </w:p>
        </w:tc>
        <w:tc>
          <w:tcPr>
            <w:tcW w:w="8466" w:type="dxa"/>
            <w:gridSpan w:val="2"/>
            <w:vAlign w:val="center"/>
          </w:tcPr>
          <w:p w14:paraId="76C49AA0" w14:textId="77777777" w:rsidR="004633E7" w:rsidRPr="009E4C63" w:rsidRDefault="004633E7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DE0B47">
              <w:rPr>
                <w:rFonts w:ascii="Arial" w:hAnsi="Arial" w:cs="Arial"/>
                <w:color w:val="000000"/>
                <w:szCs w:val="24"/>
                <w:lang w:val="es-ES"/>
              </w:rPr>
              <w:t>Fusión de plantilla para documentar evidencia de pruebas funcionales en entornos CERT y PRE</w:t>
            </w:r>
          </w:p>
        </w:tc>
        <w:tc>
          <w:tcPr>
            <w:tcW w:w="3440" w:type="dxa"/>
            <w:vAlign w:val="center"/>
          </w:tcPr>
          <w:p w14:paraId="6F6CD8B2" w14:textId="77777777" w:rsidR="004633E7" w:rsidRPr="009E4C63" w:rsidRDefault="004633E7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9E4C63">
              <w:rPr>
                <w:rFonts w:ascii="Arial" w:hAnsi="Arial" w:cs="Arial"/>
                <w:color w:val="000000"/>
                <w:szCs w:val="24"/>
                <w:lang w:val="es-ES"/>
              </w:rPr>
              <w:t>Organización, Procesos y Metodología</w:t>
            </w:r>
          </w:p>
        </w:tc>
      </w:tr>
      <w:tr w:rsidR="004633E7" w:rsidRPr="009E4C63" w14:paraId="1CE8CE42" w14:textId="77777777" w:rsidTr="02BDCD0D">
        <w:trPr>
          <w:cantSplit/>
        </w:trPr>
        <w:tc>
          <w:tcPr>
            <w:tcW w:w="993" w:type="dxa"/>
            <w:vAlign w:val="center"/>
          </w:tcPr>
          <w:p w14:paraId="57729F6B" w14:textId="77777777" w:rsidR="004633E7" w:rsidRPr="009E4C63" w:rsidRDefault="004633E7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>
              <w:rPr>
                <w:rFonts w:ascii="Arial" w:hAnsi="Arial" w:cs="Arial"/>
                <w:color w:val="000000"/>
                <w:szCs w:val="24"/>
                <w:lang w:val="es-ES"/>
              </w:rPr>
              <w:lastRenderedPageBreak/>
              <w:t>V1.1</w:t>
            </w:r>
          </w:p>
        </w:tc>
        <w:tc>
          <w:tcPr>
            <w:tcW w:w="1701" w:type="dxa"/>
            <w:vAlign w:val="center"/>
          </w:tcPr>
          <w:p w14:paraId="635AADE0" w14:textId="77777777" w:rsidR="004633E7" w:rsidRPr="009E4C63" w:rsidRDefault="0038368D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>
              <w:rPr>
                <w:rFonts w:ascii="Arial" w:hAnsi="Arial" w:cs="Arial"/>
                <w:color w:val="000000"/>
                <w:szCs w:val="24"/>
                <w:lang w:val="es-ES"/>
              </w:rPr>
              <w:t>19/06/</w:t>
            </w:r>
            <w:r w:rsidR="004633E7">
              <w:rPr>
                <w:rFonts w:ascii="Arial" w:hAnsi="Arial" w:cs="Arial"/>
                <w:color w:val="000000"/>
                <w:szCs w:val="24"/>
                <w:lang w:val="es-ES"/>
              </w:rPr>
              <w:t>2018</w:t>
            </w:r>
          </w:p>
        </w:tc>
        <w:tc>
          <w:tcPr>
            <w:tcW w:w="8466" w:type="dxa"/>
            <w:gridSpan w:val="2"/>
            <w:vAlign w:val="center"/>
          </w:tcPr>
          <w:p w14:paraId="28CD5AB2" w14:textId="77777777" w:rsidR="004633E7" w:rsidRPr="009E4C63" w:rsidRDefault="004633E7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8E55B9">
              <w:rPr>
                <w:rFonts w:ascii="Arial" w:hAnsi="Arial" w:cs="Arial"/>
                <w:color w:val="000000"/>
                <w:szCs w:val="24"/>
                <w:lang w:val="es-ES"/>
              </w:rPr>
              <w:t>Homologación de plantilla a nueva imagen</w:t>
            </w:r>
            <w:r w:rsidR="00F83ED3">
              <w:rPr>
                <w:rFonts w:ascii="Arial" w:hAnsi="Arial" w:cs="Arial"/>
                <w:color w:val="000000"/>
                <w:szCs w:val="24"/>
                <w:lang w:val="es-ES"/>
              </w:rPr>
              <w:t xml:space="preserve">, </w:t>
            </w:r>
            <w:r w:rsidR="00F83ED3" w:rsidRPr="00F83ED3">
              <w:rPr>
                <w:rFonts w:ascii="Arial" w:hAnsi="Arial" w:cs="Arial"/>
                <w:color w:val="000000"/>
                <w:szCs w:val="24"/>
                <w:lang w:val="es-ES"/>
              </w:rPr>
              <w:t>agregando el ciclo o fase de ejecución, nombre del CP y resultado</w:t>
            </w:r>
          </w:p>
        </w:tc>
        <w:tc>
          <w:tcPr>
            <w:tcW w:w="3440" w:type="dxa"/>
            <w:vAlign w:val="center"/>
          </w:tcPr>
          <w:p w14:paraId="691D1CDA" w14:textId="77777777" w:rsidR="004633E7" w:rsidRPr="009E4C63" w:rsidRDefault="00F83ED3" w:rsidP="00FC0E1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 xml:space="preserve">Gobierno de </w:t>
            </w:r>
            <w:proofErr w:type="spellStart"/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>Testing</w:t>
            </w:r>
            <w:proofErr w:type="spellEnd"/>
          </w:p>
        </w:tc>
      </w:tr>
      <w:tr w:rsidR="009E4C63" w:rsidRPr="009E4C63" w14:paraId="35AD5E5D" w14:textId="77777777" w:rsidTr="02BDCD0D">
        <w:trPr>
          <w:cantSplit/>
        </w:trPr>
        <w:tc>
          <w:tcPr>
            <w:tcW w:w="993" w:type="dxa"/>
            <w:vAlign w:val="center"/>
          </w:tcPr>
          <w:p w14:paraId="2A3D8582" w14:textId="77777777" w:rsidR="009E4C63" w:rsidRPr="009E4C63" w:rsidRDefault="00F83ED3" w:rsidP="00EA46AB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>
              <w:rPr>
                <w:rFonts w:ascii="Arial" w:hAnsi="Arial" w:cs="Arial"/>
                <w:color w:val="000000"/>
                <w:szCs w:val="24"/>
                <w:lang w:val="es-ES"/>
              </w:rPr>
              <w:t>V</w:t>
            </w:r>
            <w:r w:rsidR="00EA46AB">
              <w:rPr>
                <w:rFonts w:ascii="Arial" w:hAnsi="Arial" w:cs="Arial"/>
                <w:color w:val="000000"/>
                <w:szCs w:val="24"/>
                <w:lang w:val="es-ES"/>
              </w:rPr>
              <w:t>2.0</w:t>
            </w:r>
          </w:p>
        </w:tc>
        <w:tc>
          <w:tcPr>
            <w:tcW w:w="1707" w:type="dxa"/>
            <w:gridSpan w:val="2"/>
            <w:vAlign w:val="center"/>
          </w:tcPr>
          <w:p w14:paraId="1537834D" w14:textId="77777777" w:rsidR="009E4C63" w:rsidRPr="009E4C63" w:rsidRDefault="0038368D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>
              <w:rPr>
                <w:rFonts w:ascii="Arial" w:hAnsi="Arial" w:cs="Arial"/>
                <w:color w:val="000000"/>
                <w:szCs w:val="24"/>
                <w:lang w:val="es-ES"/>
              </w:rPr>
              <w:t>03/08/</w:t>
            </w:r>
            <w:r w:rsidR="00F83ED3">
              <w:rPr>
                <w:rFonts w:ascii="Arial" w:hAnsi="Arial" w:cs="Arial"/>
                <w:color w:val="000000"/>
                <w:szCs w:val="24"/>
                <w:lang w:val="es-ES"/>
              </w:rPr>
              <w:t>2018</w:t>
            </w:r>
          </w:p>
        </w:tc>
        <w:tc>
          <w:tcPr>
            <w:tcW w:w="8460" w:type="dxa"/>
            <w:vAlign w:val="center"/>
          </w:tcPr>
          <w:p w14:paraId="0DB4E7DC" w14:textId="77777777" w:rsidR="00F83ED3" w:rsidRPr="00F83ED3" w:rsidRDefault="00F83ED3" w:rsidP="00F83ED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>Modificación de la sección 1. Documentar los resultados de las pruebas</w:t>
            </w:r>
          </w:p>
          <w:p w14:paraId="702F8FF3" w14:textId="71E6325C" w:rsidR="009E4C63" w:rsidRPr="009E4C63" w:rsidRDefault="00F83ED3" w:rsidP="00F83ED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 xml:space="preserve">Eliminación de la sección 2. </w:t>
            </w:r>
            <w:proofErr w:type="spellStart"/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>Check</w:t>
            </w:r>
            <w:proofErr w:type="spellEnd"/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 xml:space="preserve"> de pistas </w:t>
            </w:r>
            <w:r w:rsidR="00805989" w:rsidRPr="00F83ED3">
              <w:rPr>
                <w:rFonts w:ascii="Arial" w:hAnsi="Arial" w:cs="Arial"/>
                <w:color w:val="000000"/>
                <w:szCs w:val="24"/>
                <w:lang w:val="es-ES"/>
              </w:rPr>
              <w:t>de auditoria</w:t>
            </w:r>
          </w:p>
        </w:tc>
        <w:tc>
          <w:tcPr>
            <w:tcW w:w="3440" w:type="dxa"/>
            <w:vAlign w:val="center"/>
          </w:tcPr>
          <w:p w14:paraId="6BB263D9" w14:textId="77777777" w:rsidR="009E4C63" w:rsidRPr="009E4C63" w:rsidRDefault="00F83ED3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 xml:space="preserve">Gobierno de </w:t>
            </w:r>
            <w:proofErr w:type="spellStart"/>
            <w:r w:rsidRPr="00F83ED3">
              <w:rPr>
                <w:rFonts w:ascii="Arial" w:hAnsi="Arial" w:cs="Arial"/>
                <w:color w:val="000000"/>
                <w:szCs w:val="24"/>
                <w:lang w:val="es-ES"/>
              </w:rPr>
              <w:t>Testing</w:t>
            </w:r>
            <w:proofErr w:type="spellEnd"/>
          </w:p>
        </w:tc>
      </w:tr>
      <w:tr w:rsidR="009E4C63" w:rsidRPr="009E4C63" w14:paraId="159DBDC2" w14:textId="77777777" w:rsidTr="02BDCD0D">
        <w:trPr>
          <w:cantSplit/>
        </w:trPr>
        <w:tc>
          <w:tcPr>
            <w:tcW w:w="993" w:type="dxa"/>
          </w:tcPr>
          <w:p w14:paraId="5709EA3A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</w:p>
        </w:tc>
        <w:tc>
          <w:tcPr>
            <w:tcW w:w="1707" w:type="dxa"/>
            <w:gridSpan w:val="2"/>
          </w:tcPr>
          <w:p w14:paraId="326BA81C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</w:p>
        </w:tc>
        <w:tc>
          <w:tcPr>
            <w:tcW w:w="8460" w:type="dxa"/>
          </w:tcPr>
          <w:p w14:paraId="671D095E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</w:p>
        </w:tc>
        <w:tc>
          <w:tcPr>
            <w:tcW w:w="3440" w:type="dxa"/>
          </w:tcPr>
          <w:p w14:paraId="5FFD5B20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szCs w:val="24"/>
                <w:lang w:val="es-ES"/>
              </w:rPr>
            </w:pPr>
          </w:p>
        </w:tc>
      </w:tr>
      <w:tr w:rsidR="009E4C63" w:rsidRPr="009E4C63" w14:paraId="224DD393" w14:textId="77777777" w:rsidTr="02BDCD0D">
        <w:trPr>
          <w:cantSplit/>
        </w:trPr>
        <w:tc>
          <w:tcPr>
            <w:tcW w:w="993" w:type="dxa"/>
          </w:tcPr>
          <w:p w14:paraId="5F857ADD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lang w:val="es-ES"/>
              </w:rPr>
            </w:pPr>
          </w:p>
        </w:tc>
        <w:tc>
          <w:tcPr>
            <w:tcW w:w="1707" w:type="dxa"/>
            <w:gridSpan w:val="2"/>
          </w:tcPr>
          <w:p w14:paraId="1EC763C1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lang w:val="es-ES"/>
              </w:rPr>
            </w:pPr>
          </w:p>
        </w:tc>
        <w:tc>
          <w:tcPr>
            <w:tcW w:w="8460" w:type="dxa"/>
          </w:tcPr>
          <w:p w14:paraId="624A9311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lang w:val="es-ES"/>
              </w:rPr>
            </w:pPr>
          </w:p>
        </w:tc>
        <w:tc>
          <w:tcPr>
            <w:tcW w:w="3440" w:type="dxa"/>
          </w:tcPr>
          <w:p w14:paraId="61F8D69B" w14:textId="77777777" w:rsidR="009E4C63" w:rsidRPr="009E4C63" w:rsidRDefault="009E4C63" w:rsidP="009E4C63">
            <w:pPr>
              <w:rPr>
                <w:rFonts w:ascii="Arial" w:hAnsi="Arial" w:cs="Arial"/>
                <w:color w:val="000000"/>
                <w:lang w:val="es-ES"/>
              </w:rPr>
            </w:pPr>
          </w:p>
        </w:tc>
      </w:tr>
      <w:tr w:rsidR="009E4C63" w:rsidRPr="009E4C63" w14:paraId="21294148" w14:textId="77777777" w:rsidTr="02BDCD0D">
        <w:trPr>
          <w:cantSplit/>
        </w:trPr>
        <w:tc>
          <w:tcPr>
            <w:tcW w:w="993" w:type="dxa"/>
          </w:tcPr>
          <w:p w14:paraId="1EBA6B06" w14:textId="77777777" w:rsidR="009E4C63" w:rsidRPr="009E4C63" w:rsidRDefault="009E4C63" w:rsidP="009E4C63">
            <w:pPr>
              <w:rPr>
                <w:rFonts w:ascii="Arial" w:hAnsi="Arial" w:cs="Arial"/>
                <w:lang w:val="es-ES"/>
              </w:rPr>
            </w:pPr>
          </w:p>
        </w:tc>
        <w:tc>
          <w:tcPr>
            <w:tcW w:w="1707" w:type="dxa"/>
            <w:gridSpan w:val="2"/>
          </w:tcPr>
          <w:p w14:paraId="70A876A1" w14:textId="77777777" w:rsidR="009E4C63" w:rsidRPr="009E4C63" w:rsidRDefault="009E4C63" w:rsidP="009E4C63">
            <w:pPr>
              <w:rPr>
                <w:rFonts w:ascii="Arial" w:hAnsi="Arial" w:cs="Arial"/>
                <w:lang w:val="es-ES"/>
              </w:rPr>
            </w:pPr>
          </w:p>
        </w:tc>
        <w:tc>
          <w:tcPr>
            <w:tcW w:w="8460" w:type="dxa"/>
          </w:tcPr>
          <w:p w14:paraId="09DBFA33" w14:textId="77777777" w:rsidR="009E4C63" w:rsidRPr="009E4C63" w:rsidRDefault="009E4C63" w:rsidP="009E4C63">
            <w:pPr>
              <w:tabs>
                <w:tab w:val="left" w:pos="1125"/>
              </w:tabs>
              <w:rPr>
                <w:rFonts w:ascii="Arial" w:hAnsi="Arial" w:cs="Arial"/>
                <w:lang w:val="es-ES"/>
              </w:rPr>
            </w:pPr>
          </w:p>
        </w:tc>
        <w:tc>
          <w:tcPr>
            <w:tcW w:w="3440" w:type="dxa"/>
          </w:tcPr>
          <w:p w14:paraId="571A25CE" w14:textId="77777777" w:rsidR="009E4C63" w:rsidRPr="009E4C63" w:rsidRDefault="009E4C63" w:rsidP="009E4C63">
            <w:pPr>
              <w:rPr>
                <w:rFonts w:ascii="Arial" w:hAnsi="Arial" w:cs="Arial"/>
                <w:lang w:val="es-ES"/>
              </w:rPr>
            </w:pPr>
          </w:p>
        </w:tc>
      </w:tr>
    </w:tbl>
    <w:p w14:paraId="217FC991" w14:textId="77777777" w:rsidR="009E4C63" w:rsidRPr="008D6055" w:rsidRDefault="61641D17" w:rsidP="008D6055">
      <w:pPr>
        <w:pStyle w:val="Heading3"/>
        <w:rPr>
          <w:sz w:val="22"/>
          <w:szCs w:val="22"/>
          <w:lang w:val="es-ES"/>
        </w:rPr>
      </w:pPr>
      <w:bookmarkStart w:id="2" w:name="_Toc206797727"/>
      <w:r w:rsidRPr="658CC0EC">
        <w:rPr>
          <w:sz w:val="22"/>
          <w:szCs w:val="22"/>
          <w:lang w:val="es-ES"/>
        </w:rPr>
        <w:t>Control de Versiones del Documento</w:t>
      </w:r>
      <w:bookmarkEnd w:id="2"/>
    </w:p>
    <w:tbl>
      <w:tblPr>
        <w:tblW w:w="14701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960"/>
        <w:gridCol w:w="1365"/>
        <w:gridCol w:w="4187"/>
        <w:gridCol w:w="2112"/>
        <w:gridCol w:w="1954"/>
        <w:gridCol w:w="1954"/>
        <w:gridCol w:w="2169"/>
      </w:tblGrid>
      <w:tr w:rsidR="008D6055" w:rsidRPr="009E4C63" w14:paraId="3DEC1BF6" w14:textId="77777777" w:rsidTr="44850D11">
        <w:trPr>
          <w:cantSplit/>
          <w:trHeight w:val="349"/>
          <w:tblHeader/>
        </w:trPr>
        <w:tc>
          <w:tcPr>
            <w:tcW w:w="960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3E6484AF" w14:textId="77777777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Versión</w:t>
            </w:r>
          </w:p>
        </w:tc>
        <w:tc>
          <w:tcPr>
            <w:tcW w:w="1365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31431294" w14:textId="77777777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Fecha</w:t>
            </w:r>
          </w:p>
        </w:tc>
        <w:tc>
          <w:tcPr>
            <w:tcW w:w="4187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752C8BE8" w14:textId="77777777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Descripción</w:t>
            </w:r>
          </w:p>
        </w:tc>
        <w:tc>
          <w:tcPr>
            <w:tcW w:w="2112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490042CF" w14:textId="77777777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Código de Proyecto</w:t>
            </w:r>
          </w:p>
        </w:tc>
        <w:tc>
          <w:tcPr>
            <w:tcW w:w="1954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</w:tcPr>
          <w:p w14:paraId="10092084" w14:textId="5DDD1A51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>
              <w:rPr>
                <w:rFonts w:ascii="Arial" w:hAnsi="Arial" w:cs="Arial"/>
                <w:b/>
                <w:bCs/>
                <w:szCs w:val="24"/>
                <w:lang w:val="es-ES"/>
              </w:rPr>
              <w:t>RLSE</w:t>
            </w:r>
          </w:p>
        </w:tc>
        <w:tc>
          <w:tcPr>
            <w:tcW w:w="1954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</w:tcPr>
          <w:p w14:paraId="2B7A87B4" w14:textId="46CF5F74" w:rsidR="0BB3CCE6" w:rsidRDefault="0BB3CCE6" w:rsidP="1F334956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1F334956">
              <w:rPr>
                <w:rFonts w:ascii="Arial" w:hAnsi="Arial" w:cs="Arial"/>
                <w:b/>
                <w:bCs/>
                <w:lang w:val="es-ES"/>
              </w:rPr>
              <w:t>Matriz de Pruebas UA UT</w:t>
            </w:r>
          </w:p>
        </w:tc>
        <w:tc>
          <w:tcPr>
            <w:tcW w:w="2169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2A0FDF09" w14:textId="03813CE0" w:rsidR="008D6055" w:rsidRPr="009E4C63" w:rsidRDefault="008D6055" w:rsidP="009E4C63">
            <w:pPr>
              <w:spacing w:before="60" w:after="60"/>
              <w:jc w:val="center"/>
              <w:rPr>
                <w:rFonts w:ascii="Arial" w:hAnsi="Arial" w:cs="Arial"/>
                <w:b/>
                <w:bCs/>
                <w:szCs w:val="24"/>
                <w:lang w:val="es-ES"/>
              </w:rPr>
            </w:pPr>
            <w:r w:rsidRPr="009E4C63">
              <w:rPr>
                <w:rFonts w:ascii="Arial" w:hAnsi="Arial" w:cs="Arial"/>
                <w:b/>
                <w:bCs/>
                <w:szCs w:val="24"/>
                <w:lang w:val="es-ES"/>
              </w:rPr>
              <w:t>Autor</w:t>
            </w:r>
          </w:p>
        </w:tc>
      </w:tr>
      <w:tr w:rsidR="008D6055" w:rsidRPr="009E4C63" w14:paraId="38850940" w14:textId="77777777" w:rsidTr="44850D11">
        <w:trPr>
          <w:cantSplit/>
          <w:trHeight w:val="556"/>
        </w:trPr>
        <w:tc>
          <w:tcPr>
            <w:tcW w:w="960" w:type="dxa"/>
            <w:tcBorders>
              <w:top w:val="single" w:sz="12" w:space="0" w:color="000000" w:themeColor="text1"/>
            </w:tcBorders>
          </w:tcPr>
          <w:p w14:paraId="36671E62" w14:textId="1881CFD5" w:rsidR="008D6055" w:rsidRPr="00D55567" w:rsidRDefault="008D6055" w:rsidP="008B6DE2">
            <w:pPr>
              <w:rPr>
                <w:rFonts w:ascii="Arial" w:hAnsi="Arial" w:cs="Arial"/>
                <w:szCs w:val="24"/>
                <w:lang w:val="es-ES"/>
              </w:rPr>
            </w:pPr>
            <w:r w:rsidRPr="00D55567">
              <w:rPr>
                <w:rFonts w:ascii="Arial" w:hAnsi="Arial" w:cs="Arial"/>
                <w:szCs w:val="24"/>
                <w:lang w:val="es-ES"/>
              </w:rPr>
              <w:t>1.0</w:t>
            </w:r>
          </w:p>
        </w:tc>
        <w:tc>
          <w:tcPr>
            <w:tcW w:w="1365" w:type="dxa"/>
            <w:tcBorders>
              <w:top w:val="single" w:sz="12" w:space="0" w:color="000000" w:themeColor="text1"/>
            </w:tcBorders>
          </w:tcPr>
          <w:p w14:paraId="2D055F42" w14:textId="4A4FB0AC" w:rsidR="008D6055" w:rsidRPr="00D55567" w:rsidRDefault="3828082A" w:rsidP="4B1F684B">
            <w:pPr>
              <w:ind w:left="461" w:hanging="461"/>
              <w:jc w:val="center"/>
              <w:textAlignment w:val="baseline"/>
              <w:rPr>
                <w:rFonts w:ascii="Arial" w:hAnsi="Arial" w:cs="Arial"/>
                <w:lang w:val="es-ES"/>
              </w:rPr>
            </w:pPr>
            <w:r w:rsidRPr="00D55567">
              <w:rPr>
                <w:rFonts w:ascii="Arial" w:hAnsi="Arial" w:cs="Arial"/>
                <w:lang w:val="es-ES"/>
              </w:rPr>
              <w:t>27</w:t>
            </w:r>
            <w:r w:rsidR="06CF3B7E" w:rsidRPr="00D55567">
              <w:rPr>
                <w:rFonts w:ascii="Arial" w:hAnsi="Arial" w:cs="Arial"/>
                <w:lang w:val="es-ES"/>
              </w:rPr>
              <w:t>/</w:t>
            </w:r>
            <w:r w:rsidR="0A8502AE" w:rsidRPr="00D55567">
              <w:rPr>
                <w:rFonts w:ascii="Arial" w:hAnsi="Arial" w:cs="Arial"/>
                <w:lang w:val="es-ES"/>
              </w:rPr>
              <w:t>0</w:t>
            </w:r>
            <w:r w:rsidR="6D4D96B8" w:rsidRPr="00D55567">
              <w:rPr>
                <w:rFonts w:ascii="Arial" w:hAnsi="Arial" w:cs="Arial"/>
                <w:lang w:val="es-ES"/>
              </w:rPr>
              <w:t>4</w:t>
            </w:r>
            <w:r w:rsidR="06CF3B7E" w:rsidRPr="00D55567">
              <w:rPr>
                <w:rFonts w:ascii="Arial" w:hAnsi="Arial" w:cs="Arial"/>
                <w:lang w:val="es-ES"/>
              </w:rPr>
              <w:t>/2024</w:t>
            </w:r>
          </w:p>
        </w:tc>
        <w:tc>
          <w:tcPr>
            <w:tcW w:w="4187" w:type="dxa"/>
            <w:tcBorders>
              <w:top w:val="single" w:sz="12" w:space="0" w:color="000000" w:themeColor="text1"/>
            </w:tcBorders>
          </w:tcPr>
          <w:p w14:paraId="42242FA8" w14:textId="5E1EB8B0" w:rsidR="008D6055" w:rsidRPr="00D55567" w:rsidRDefault="45F3D5E3" w:rsidP="658CC0EC">
            <w:pPr>
              <w:rPr>
                <w:rFonts w:ascii="Arial" w:eastAsia="Arial" w:hAnsi="Arial" w:cs="Arial"/>
                <w:noProof/>
                <w:sz w:val="24"/>
                <w:szCs w:val="24"/>
                <w:lang w:val="es-ES"/>
              </w:rPr>
            </w:pPr>
            <w:r w:rsidRPr="44850D11">
              <w:rPr>
                <w:rFonts w:ascii="Arial" w:hAnsi="Arial" w:cs="Arial"/>
                <w:noProof/>
                <w:sz w:val="24"/>
                <w:szCs w:val="24"/>
              </w:rPr>
              <w:t>Evidencia de Pruebas Unitarias</w:t>
            </w:r>
            <w:r w:rsidR="24908E21" w:rsidRPr="44850D11">
              <w:rPr>
                <w:rFonts w:ascii="Arial" w:hAnsi="Arial" w:cs="Arial"/>
                <w:noProof/>
                <w:sz w:val="24"/>
                <w:szCs w:val="24"/>
              </w:rPr>
              <w:t xml:space="preserve"> </w:t>
            </w:r>
            <w:r w:rsidR="24908E21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de</w:t>
            </w:r>
            <w:r w:rsidR="29D4FEAA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l</w:t>
            </w:r>
            <w:r w:rsidR="24908E21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 componente (Microservicio) </w:t>
            </w:r>
            <w:r w:rsidR="1E908F0D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&lt;&lt;</w:t>
            </w:r>
            <w:proofErr w:type="spellStart"/>
            <w:r w:rsidR="69FE5F66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device-operation-registry</w:t>
            </w:r>
            <w:proofErr w:type="spellEnd"/>
            <w:r w:rsidR="73D10C76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&gt;&gt; de la capa de </w:t>
            </w:r>
            <w:r w:rsidR="38B9E918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integración</w:t>
            </w:r>
            <w:r w:rsidR="73D10C76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 de PLARD para la funcionalidad </w:t>
            </w:r>
            <w:r w:rsidR="3692F32D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de la </w:t>
            </w:r>
            <w:r w:rsidR="0CB6C3D2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transacción</w:t>
            </w:r>
            <w:r w:rsidR="38B9E918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 </w:t>
            </w:r>
            <w:proofErr w:type="spellStart"/>
            <w:r w:rsidR="38B9E918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trx</w:t>
            </w:r>
            <w:proofErr w:type="spellEnd"/>
            <w:r w:rsidR="4B32983D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 xml:space="preserve"> LM</w:t>
            </w:r>
            <w:r w:rsidR="73E4629B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V2</w:t>
            </w:r>
            <w:r w:rsidR="203DDD5E" w:rsidRPr="44850D11">
              <w:rPr>
                <w:rFonts w:ascii="Arial" w:eastAsia="Arial" w:hAnsi="Arial" w:cs="Arial"/>
                <w:sz w:val="24"/>
                <w:szCs w:val="24"/>
                <w:lang w:val="es-ES"/>
              </w:rPr>
              <w:t>.</w:t>
            </w:r>
          </w:p>
        </w:tc>
        <w:tc>
          <w:tcPr>
            <w:tcW w:w="2112" w:type="dxa"/>
            <w:tcBorders>
              <w:top w:val="single" w:sz="12" w:space="0" w:color="000000" w:themeColor="text1"/>
            </w:tcBorders>
          </w:tcPr>
          <w:p w14:paraId="3DA453D6" w14:textId="2AC2D688" w:rsidR="008D6055" w:rsidRPr="00D55567" w:rsidRDefault="008D6055" w:rsidP="02BDCD0D">
            <w:pPr>
              <w:jc w:val="center"/>
              <w:textAlignment w:val="baseline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D55567">
              <w:rPr>
                <w:rFonts w:ascii="Calibri" w:hAnsi="Calibri" w:cs="Calibri"/>
                <w:sz w:val="22"/>
                <w:szCs w:val="22"/>
                <w:lang w:val="en-US"/>
              </w:rPr>
              <w:t>T2PRJXXXXXXX</w:t>
            </w:r>
          </w:p>
          <w:p w14:paraId="01452138" w14:textId="48A9AB03" w:rsidR="008D6055" w:rsidRPr="00D55567" w:rsidRDefault="008D6055" w:rsidP="02BDCD0D">
            <w:pPr>
              <w:jc w:val="center"/>
              <w:textAlignment w:val="baseline"/>
              <w:rPr>
                <w:rFonts w:ascii="Arial" w:hAnsi="Arial" w:cs="Arial"/>
                <w:lang w:val="en-US"/>
              </w:rPr>
            </w:pPr>
            <w:r w:rsidRPr="00D55567">
              <w:rPr>
                <w:rFonts w:ascii="Calibri" w:hAnsi="Calibri" w:cs="Calibri"/>
                <w:sz w:val="22"/>
                <w:szCs w:val="22"/>
                <w:lang w:val="en-US"/>
              </w:rPr>
              <w:t>PLARD Full Debit MVP 2</w:t>
            </w:r>
          </w:p>
        </w:tc>
        <w:tc>
          <w:tcPr>
            <w:tcW w:w="1954" w:type="dxa"/>
            <w:tcBorders>
              <w:top w:val="single" w:sz="12" w:space="0" w:color="000000" w:themeColor="text1"/>
            </w:tcBorders>
          </w:tcPr>
          <w:p w14:paraId="7A862D2F" w14:textId="390B6AAD" w:rsidR="008D6055" w:rsidRPr="00D55567" w:rsidRDefault="008D6055" w:rsidP="02BDCD0D">
            <w:pPr>
              <w:spacing w:line="259" w:lineRule="auto"/>
              <w:jc w:val="center"/>
              <w:rPr>
                <w:rFonts w:ascii="Arial" w:hAnsi="Arial" w:cs="Arial"/>
                <w:lang w:val="es-ES"/>
              </w:rPr>
            </w:pPr>
            <w:r w:rsidRPr="00D55567">
              <w:rPr>
                <w:rFonts w:ascii="Aptos Narrow" w:hAnsi="Aptos Narrow"/>
                <w:color w:val="242424"/>
                <w:sz w:val="22"/>
                <w:szCs w:val="22"/>
                <w:shd w:val="clear" w:color="auto" w:fill="FFFFFF"/>
              </w:rPr>
              <w:t>RLSEXXXXXXX</w:t>
            </w:r>
          </w:p>
        </w:tc>
        <w:tc>
          <w:tcPr>
            <w:tcW w:w="1954" w:type="dxa"/>
            <w:tcBorders>
              <w:top w:val="single" w:sz="12" w:space="0" w:color="000000" w:themeColor="text1"/>
            </w:tcBorders>
          </w:tcPr>
          <w:p w14:paraId="375BC43B" w14:textId="735A8F60" w:rsidR="352D4702" w:rsidRPr="00D55567" w:rsidRDefault="4DAF2E29" w:rsidP="00A333DB">
            <w:pPr>
              <w:spacing w:line="259" w:lineRule="auto"/>
              <w:jc w:val="center"/>
              <w:rPr>
                <w:rFonts w:ascii="Aptos Narrow" w:eastAsia="Aptos Narrow" w:hAnsi="Aptos Narrow" w:cs="Aptos Narrow"/>
                <w:sz w:val="22"/>
                <w:szCs w:val="22"/>
                <w:lang w:val="es-MX"/>
              </w:rPr>
            </w:pPr>
            <w:hyperlink r:id="rId12">
              <w:r w:rsidRPr="44850D11">
                <w:rPr>
                  <w:rStyle w:val="Hyperlink"/>
                  <w:rFonts w:ascii="Aptos Narrow" w:eastAsia="Aptos Narrow" w:hAnsi="Aptos Narrow" w:cs="Aptos Narrow"/>
                  <w:sz w:val="22"/>
                  <w:szCs w:val="22"/>
                  <w:lang w:val="es-MX"/>
                </w:rPr>
                <w:t>M1e1 FOR-DES-</w:t>
              </w:r>
              <w:r w:rsidR="003B4B07">
                <w:rPr>
                  <w:rStyle w:val="Hyperlink"/>
                  <w:rFonts w:ascii="Aptos Narrow" w:eastAsia="Aptos Narrow" w:hAnsi="Aptos Narrow" w:cs="Aptos Narrow"/>
                  <w:sz w:val="22"/>
                  <w:szCs w:val="22"/>
                  <w:lang w:val="es-MX"/>
                </w:rPr>
                <w:t>111</w:t>
              </w:r>
              <w:r w:rsidRPr="44850D11">
                <w:rPr>
                  <w:rStyle w:val="Hyperlink"/>
                  <w:rFonts w:ascii="Aptos Narrow" w:eastAsia="Aptos Narrow" w:hAnsi="Aptos Narrow" w:cs="Aptos Narrow"/>
                  <w:sz w:val="22"/>
                  <w:szCs w:val="22"/>
                  <w:lang w:val="es-MX"/>
                </w:rPr>
                <w:t xml:space="preserve"> Matriz Escenarios Pruebas Unitarias </w:t>
              </w:r>
              <w:proofErr w:type="spellStart"/>
              <w:r w:rsidRPr="44850D11">
                <w:rPr>
                  <w:rStyle w:val="Hyperlink"/>
                  <w:rFonts w:ascii="Aptos Narrow" w:eastAsia="Aptos Narrow" w:hAnsi="Aptos Narrow" w:cs="Aptos Narrow"/>
                  <w:sz w:val="22"/>
                  <w:szCs w:val="22"/>
                  <w:lang w:val="es-MX"/>
                </w:rPr>
                <w:t>device-operation-registry</w:t>
              </w:r>
              <w:proofErr w:type="spellEnd"/>
              <w:r w:rsidRPr="44850D11">
                <w:rPr>
                  <w:rStyle w:val="Hyperlink"/>
                  <w:rFonts w:ascii="Aptos Narrow" w:eastAsia="Aptos Narrow" w:hAnsi="Aptos Narrow" w:cs="Aptos Narrow"/>
                  <w:sz w:val="22"/>
                  <w:szCs w:val="22"/>
                  <w:lang w:val="es-MX"/>
                </w:rPr>
                <w:t xml:space="preserve"> [LMV2].xlsx</w:t>
              </w:r>
            </w:hyperlink>
          </w:p>
        </w:tc>
        <w:tc>
          <w:tcPr>
            <w:tcW w:w="2169" w:type="dxa"/>
            <w:tcBorders>
              <w:top w:val="single" w:sz="12" w:space="0" w:color="000000" w:themeColor="text1"/>
            </w:tcBorders>
          </w:tcPr>
          <w:p w14:paraId="54180502" w14:textId="493111D6" w:rsidR="008D6055" w:rsidRPr="00D55567" w:rsidRDefault="008D6055" w:rsidP="02BDCD0D">
            <w:pPr>
              <w:spacing w:line="259" w:lineRule="auto"/>
              <w:jc w:val="center"/>
            </w:pPr>
            <w:r w:rsidRPr="00D55567">
              <w:rPr>
                <w:rFonts w:ascii="Arial" w:hAnsi="Arial" w:cs="Arial"/>
                <w:lang w:val="es-ES"/>
              </w:rPr>
              <w:t>Christopher Valencia</w:t>
            </w:r>
          </w:p>
        </w:tc>
      </w:tr>
      <w:tr w:rsidR="008D6055" w:rsidRPr="009E4C63" w14:paraId="4B96E31C" w14:textId="77777777" w:rsidTr="44850D11">
        <w:trPr>
          <w:cantSplit/>
          <w:trHeight w:val="226"/>
        </w:trPr>
        <w:tc>
          <w:tcPr>
            <w:tcW w:w="960" w:type="dxa"/>
          </w:tcPr>
          <w:p w14:paraId="0E18BAEA" w14:textId="1C920075" w:rsidR="008D6055" w:rsidRPr="009E4C63" w:rsidRDefault="008D6055" w:rsidP="002D5AF6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365" w:type="dxa"/>
          </w:tcPr>
          <w:p w14:paraId="65C766F7" w14:textId="00C3D76A" w:rsidR="008D6055" w:rsidRPr="009E4C63" w:rsidRDefault="008D6055" w:rsidP="002D5AF6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4187" w:type="dxa"/>
          </w:tcPr>
          <w:p w14:paraId="36F7BBFE" w14:textId="3B419F01" w:rsidR="5E63C25F" w:rsidRDefault="5E63C25F" w:rsidP="5E63C25F">
            <w:pPr>
              <w:rPr>
                <w:rFonts w:ascii="Aptos" w:eastAsia="Aptos" w:hAnsi="Aptos" w:cs="Aptos"/>
                <w:color w:val="000000" w:themeColor="text1"/>
                <w:sz w:val="16"/>
                <w:szCs w:val="16"/>
                <w:lang w:val="es-ES"/>
              </w:rPr>
            </w:pPr>
          </w:p>
        </w:tc>
        <w:tc>
          <w:tcPr>
            <w:tcW w:w="2112" w:type="dxa"/>
          </w:tcPr>
          <w:p w14:paraId="2138002E" w14:textId="783A77BF" w:rsidR="008D6055" w:rsidRPr="009E4C63" w:rsidRDefault="008D6055" w:rsidP="002D5AF6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954" w:type="dxa"/>
          </w:tcPr>
          <w:p w14:paraId="3F129ADF" w14:textId="77777777" w:rsidR="008D6055" w:rsidRPr="009E4C63" w:rsidRDefault="008D6055" w:rsidP="002D5AF6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954" w:type="dxa"/>
          </w:tcPr>
          <w:p w14:paraId="43596F86" w14:textId="0FFF3B4C" w:rsidR="1F334956" w:rsidRDefault="1F334956" w:rsidP="1F334956">
            <w:pPr>
              <w:rPr>
                <w:rFonts w:ascii="Arial" w:hAnsi="Arial"/>
                <w:color w:val="000000" w:themeColor="text1"/>
                <w:lang w:val="es-ES"/>
              </w:rPr>
            </w:pPr>
          </w:p>
        </w:tc>
        <w:tc>
          <w:tcPr>
            <w:tcW w:w="2169" w:type="dxa"/>
          </w:tcPr>
          <w:p w14:paraId="7C6BB8A1" w14:textId="08805A3D" w:rsidR="008D6055" w:rsidRPr="009E4C63" w:rsidRDefault="008D6055" w:rsidP="002D5AF6">
            <w:pPr>
              <w:rPr>
                <w:rFonts w:ascii="Arial" w:hAnsi="Arial"/>
                <w:color w:val="000000"/>
                <w:lang w:val="es-ES"/>
              </w:rPr>
            </w:pPr>
          </w:p>
        </w:tc>
      </w:tr>
      <w:tr w:rsidR="008D6055" w:rsidRPr="009E4C63" w14:paraId="4F3CD85C" w14:textId="77777777" w:rsidTr="44850D11">
        <w:trPr>
          <w:cantSplit/>
          <w:trHeight w:val="236"/>
        </w:trPr>
        <w:tc>
          <w:tcPr>
            <w:tcW w:w="960" w:type="dxa"/>
          </w:tcPr>
          <w:p w14:paraId="7693954A" w14:textId="77777777" w:rsidR="008D6055" w:rsidRPr="009E4C63" w:rsidRDefault="008D6055" w:rsidP="0003639E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365" w:type="dxa"/>
          </w:tcPr>
          <w:p w14:paraId="16D33C36" w14:textId="77777777" w:rsidR="008D6055" w:rsidRPr="009E4C63" w:rsidRDefault="008D6055" w:rsidP="0003639E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4187" w:type="dxa"/>
          </w:tcPr>
          <w:p w14:paraId="6ABB09B4" w14:textId="5B6A5555" w:rsidR="45CADABE" w:rsidRDefault="45CADABE" w:rsidP="45CADABE">
            <w:pPr>
              <w:rPr>
                <w:rFonts w:ascii="Arial" w:eastAsia="Arial" w:hAnsi="Arial" w:cs="Arial"/>
                <w:sz w:val="16"/>
                <w:szCs w:val="16"/>
                <w:lang w:val="es-ES"/>
              </w:rPr>
            </w:pPr>
          </w:p>
        </w:tc>
        <w:tc>
          <w:tcPr>
            <w:tcW w:w="2112" w:type="dxa"/>
          </w:tcPr>
          <w:p w14:paraId="29A453E0" w14:textId="77777777" w:rsidR="008D6055" w:rsidRPr="009E4C63" w:rsidRDefault="008D6055" w:rsidP="0003639E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954" w:type="dxa"/>
          </w:tcPr>
          <w:p w14:paraId="7DE017B4" w14:textId="77777777" w:rsidR="008D6055" w:rsidRPr="009E4C63" w:rsidRDefault="008D6055" w:rsidP="0003639E">
            <w:pPr>
              <w:rPr>
                <w:rFonts w:ascii="Arial" w:hAnsi="Arial"/>
                <w:color w:val="000000"/>
                <w:lang w:val="es-ES"/>
              </w:rPr>
            </w:pPr>
          </w:p>
        </w:tc>
        <w:tc>
          <w:tcPr>
            <w:tcW w:w="1954" w:type="dxa"/>
          </w:tcPr>
          <w:p w14:paraId="02F99FE7" w14:textId="125B5EDE" w:rsidR="1F334956" w:rsidRDefault="1F334956" w:rsidP="1F334956">
            <w:pPr>
              <w:rPr>
                <w:rFonts w:ascii="Arial" w:hAnsi="Arial"/>
                <w:color w:val="000000" w:themeColor="text1"/>
                <w:lang w:val="es-ES"/>
              </w:rPr>
            </w:pPr>
          </w:p>
        </w:tc>
        <w:tc>
          <w:tcPr>
            <w:tcW w:w="2169" w:type="dxa"/>
          </w:tcPr>
          <w:p w14:paraId="203292F7" w14:textId="47CC2624" w:rsidR="008D6055" w:rsidRPr="009E4C63" w:rsidRDefault="008D6055" w:rsidP="0003639E">
            <w:pPr>
              <w:rPr>
                <w:rFonts w:ascii="Arial" w:hAnsi="Arial"/>
                <w:color w:val="000000"/>
                <w:lang w:val="es-ES"/>
              </w:rPr>
            </w:pPr>
          </w:p>
        </w:tc>
      </w:tr>
      <w:tr w:rsidR="008D6055" w:rsidRPr="009E4C63" w14:paraId="78EA86A0" w14:textId="77777777" w:rsidTr="44850D11">
        <w:trPr>
          <w:cantSplit/>
          <w:trHeight w:val="226"/>
        </w:trPr>
        <w:tc>
          <w:tcPr>
            <w:tcW w:w="960" w:type="dxa"/>
          </w:tcPr>
          <w:p w14:paraId="6C4517F6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365" w:type="dxa"/>
          </w:tcPr>
          <w:p w14:paraId="31B530B4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4187" w:type="dxa"/>
          </w:tcPr>
          <w:p w14:paraId="0F1A3871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2112" w:type="dxa"/>
          </w:tcPr>
          <w:p w14:paraId="7BF412BA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954" w:type="dxa"/>
          </w:tcPr>
          <w:p w14:paraId="5638C0CA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954" w:type="dxa"/>
          </w:tcPr>
          <w:p w14:paraId="519E89B7" w14:textId="15DDCCB9" w:rsidR="1F334956" w:rsidRDefault="1F334956" w:rsidP="1F334956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2169" w:type="dxa"/>
          </w:tcPr>
          <w:p w14:paraId="5D7F54F1" w14:textId="18FA526C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</w:tr>
      <w:tr w:rsidR="008D6055" w:rsidRPr="009E4C63" w14:paraId="6816EC2D" w14:textId="77777777" w:rsidTr="44850D11">
        <w:trPr>
          <w:cantSplit/>
          <w:trHeight w:val="226"/>
        </w:trPr>
        <w:tc>
          <w:tcPr>
            <w:tcW w:w="960" w:type="dxa"/>
          </w:tcPr>
          <w:p w14:paraId="583BA99A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365" w:type="dxa"/>
          </w:tcPr>
          <w:p w14:paraId="03E64DFE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4187" w:type="dxa"/>
          </w:tcPr>
          <w:p w14:paraId="354AC2F8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2112" w:type="dxa"/>
          </w:tcPr>
          <w:p w14:paraId="102678B1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954" w:type="dxa"/>
          </w:tcPr>
          <w:p w14:paraId="3B576078" w14:textId="77777777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1954" w:type="dxa"/>
          </w:tcPr>
          <w:p w14:paraId="3A9CDE0E" w14:textId="6E8FD0FB" w:rsidR="1F334956" w:rsidRDefault="1F334956" w:rsidP="1F334956">
            <w:pPr>
              <w:rPr>
                <w:rFonts w:ascii="Arial" w:hAnsi="Arial"/>
                <w:lang w:val="es-ES"/>
              </w:rPr>
            </w:pPr>
          </w:p>
        </w:tc>
        <w:tc>
          <w:tcPr>
            <w:tcW w:w="2169" w:type="dxa"/>
          </w:tcPr>
          <w:p w14:paraId="2EF0D48D" w14:textId="5A48F121" w:rsidR="008D6055" w:rsidRPr="009E4C63" w:rsidRDefault="008D6055" w:rsidP="0003639E">
            <w:pPr>
              <w:rPr>
                <w:rFonts w:ascii="Arial" w:hAnsi="Arial"/>
                <w:lang w:val="es-ES"/>
              </w:rPr>
            </w:pPr>
          </w:p>
        </w:tc>
      </w:tr>
    </w:tbl>
    <w:p w14:paraId="7FEEC056" w14:textId="05763542" w:rsidR="00A333DB" w:rsidRPr="009E4C63" w:rsidRDefault="00A333DB" w:rsidP="191259E4">
      <w:pPr>
        <w:autoSpaceDE w:val="0"/>
        <w:autoSpaceDN w:val="0"/>
        <w:adjustRightInd w:val="0"/>
        <w:spacing w:before="40" w:after="120"/>
        <w:jc w:val="both"/>
        <w:rPr>
          <w:sz w:val="24"/>
          <w:szCs w:val="24"/>
          <w:lang w:val="es-ES"/>
        </w:rPr>
      </w:pPr>
    </w:p>
    <w:p w14:paraId="7501E25E" w14:textId="68DFCB92" w:rsidR="00B944DA" w:rsidRPr="008D6055" w:rsidRDefault="4FBBA602" w:rsidP="658CC0EC">
      <w:pPr>
        <w:pStyle w:val="Heading2"/>
        <w:rPr>
          <w:color w:val="auto"/>
          <w:sz w:val="20"/>
        </w:rPr>
      </w:pPr>
      <w:bookmarkStart w:id="3" w:name="_Toc206797728"/>
      <w:r w:rsidRPr="658CC0EC">
        <w:rPr>
          <w:color w:val="auto"/>
          <w:sz w:val="20"/>
          <w:lang w:val="es-ES"/>
        </w:rPr>
        <w:t>Documentar los resultados de las pruebas</w:t>
      </w:r>
      <w:bookmarkEnd w:id="3"/>
    </w:p>
    <w:p w14:paraId="2A89C2CE" w14:textId="17B75B36" w:rsidR="266CA15B" w:rsidRDefault="3902ADD3" w:rsidP="44850D11">
      <w:pPr>
        <w:pStyle w:val="Heading3"/>
        <w:rPr>
          <w:sz w:val="20"/>
          <w:lang w:val="es-ES"/>
        </w:rPr>
      </w:pPr>
      <w:bookmarkStart w:id="4" w:name="_Toc206797729"/>
      <w:r w:rsidRPr="44850D11">
        <w:rPr>
          <w:sz w:val="20"/>
          <w:lang w:val="es-ES"/>
        </w:rPr>
        <w:t>Matriz de Escenarios de Prueba</w:t>
      </w:r>
      <w:r w:rsidR="35EC435A" w:rsidRPr="44850D11">
        <w:rPr>
          <w:sz w:val="20"/>
          <w:lang w:val="es-ES"/>
        </w:rPr>
        <w:t xml:space="preserve"> </w:t>
      </w:r>
      <w:r w:rsidR="39DB6445" w:rsidRPr="44850D11">
        <w:rPr>
          <w:sz w:val="20"/>
          <w:lang w:val="es-ES"/>
        </w:rPr>
        <w:t>LMV2</w:t>
      </w:r>
      <w:bookmarkEnd w:id="4"/>
    </w:p>
    <w:p w14:paraId="1280B39E" w14:textId="3362CED2" w:rsidR="266CA15B" w:rsidRDefault="266CA15B" w:rsidP="70641667">
      <w:pPr>
        <w:rPr>
          <w:lang w:val="es-ES"/>
        </w:rPr>
      </w:pPr>
    </w:p>
    <w:tbl>
      <w:tblPr>
        <w:tblStyle w:val="TableGrid"/>
        <w:tblW w:w="1487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1552"/>
        <w:gridCol w:w="1134"/>
        <w:gridCol w:w="1134"/>
        <w:gridCol w:w="1417"/>
        <w:gridCol w:w="1276"/>
        <w:gridCol w:w="283"/>
        <w:gridCol w:w="1560"/>
        <w:gridCol w:w="1701"/>
        <w:gridCol w:w="1701"/>
        <w:gridCol w:w="1275"/>
        <w:gridCol w:w="67"/>
        <w:gridCol w:w="1774"/>
      </w:tblGrid>
      <w:tr w:rsidR="002A563F" w14:paraId="761163DC" w14:textId="77777777" w:rsidTr="44850D11">
        <w:trPr>
          <w:trHeight w:val="30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center"/>
          </w:tcPr>
          <w:p w14:paraId="634E44BF" w14:textId="317AA933" w:rsidR="00873107" w:rsidRDefault="00873107" w:rsidP="117781A2">
            <w:pPr>
              <w:spacing w:line="240" w:lineRule="atLeast"/>
              <w:jc w:val="center"/>
              <w:rPr>
                <w:color w:val="000000" w:themeColor="text1"/>
                <w:sz w:val="18"/>
                <w:szCs w:val="18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Fase / Ciclo de Pruebas</w:t>
            </w:r>
          </w:p>
          <w:p w14:paraId="154BC8C7" w14:textId="5BEE496F" w:rsidR="00873107" w:rsidRDefault="00873107" w:rsidP="117781A2">
            <w:pPr>
              <w:spacing w:line="240" w:lineRule="atLeast"/>
              <w:jc w:val="center"/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6EB29EB" w14:textId="77777777" w:rsidR="00873107" w:rsidRDefault="00873107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Componente</w:t>
            </w:r>
          </w:p>
          <w:p w14:paraId="621C8C28" w14:textId="77777777" w:rsidR="00873107" w:rsidRPr="70641667" w:rsidRDefault="00873107" w:rsidP="117781A2">
            <w:pPr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</w:p>
        </w:tc>
        <w:tc>
          <w:tcPr>
            <w:tcW w:w="1134" w:type="dxa"/>
            <w:tcBorders>
              <w:top w:val="single" w:sz="6" w:space="0" w:color="auto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center"/>
          </w:tcPr>
          <w:p w14:paraId="33A5421A" w14:textId="4D236668" w:rsidR="00873107" w:rsidRDefault="00873107" w:rsidP="117781A2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Escenario de Prueba</w:t>
            </w:r>
          </w:p>
        </w:tc>
        <w:tc>
          <w:tcPr>
            <w:tcW w:w="1417" w:type="dxa"/>
            <w:tcBorders>
              <w:top w:val="single" w:sz="6" w:space="0" w:color="auto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center"/>
          </w:tcPr>
          <w:p w14:paraId="50EECF56" w14:textId="2507438F" w:rsidR="00873107" w:rsidRDefault="30A3BA06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Nombre Caso de Prueba</w:t>
            </w:r>
          </w:p>
        </w:tc>
        <w:tc>
          <w:tcPr>
            <w:tcW w:w="1276" w:type="dxa"/>
            <w:tcBorders>
              <w:top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4F33BE4" w14:textId="000CE31D" w:rsidR="00873107" w:rsidRPr="70641667" w:rsidRDefault="00873107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Objetivo</w:t>
            </w:r>
          </w:p>
        </w:tc>
        <w:tc>
          <w:tcPr>
            <w:tcW w:w="1843" w:type="dxa"/>
            <w:gridSpan w:val="2"/>
            <w:tcBorders>
              <w:top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07FC8A2" w14:textId="2402345F" w:rsidR="6E572FDA" w:rsidRDefault="6E572FDA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Descripci</w:t>
            </w:r>
            <w:r w:rsidR="5053A20D"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ó</w:t>
            </w: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n</w:t>
            </w:r>
          </w:p>
        </w:tc>
        <w:tc>
          <w:tcPr>
            <w:tcW w:w="1701" w:type="dxa"/>
            <w:tcBorders>
              <w:top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5BC5D5C" w14:textId="4A9B0525" w:rsidR="00873107" w:rsidRPr="000817B2" w:rsidRDefault="00873107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0"/>
                <w:szCs w:val="10"/>
                <w:lang w:val="es-ES"/>
              </w:rPr>
            </w:pPr>
            <w:r w:rsidRPr="000817B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Precondiciones</w:t>
            </w:r>
          </w:p>
        </w:tc>
        <w:tc>
          <w:tcPr>
            <w:tcW w:w="1701" w:type="dxa"/>
            <w:tcBorders>
              <w:top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403DF67" w14:textId="7A044AD1" w:rsidR="00873107" w:rsidRPr="70641667" w:rsidRDefault="00873107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Postcondiciones</w:t>
            </w:r>
          </w:p>
        </w:tc>
        <w:tc>
          <w:tcPr>
            <w:tcW w:w="1342" w:type="dxa"/>
            <w:gridSpan w:val="2"/>
            <w:tcBorders>
              <w:top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center"/>
          </w:tcPr>
          <w:p w14:paraId="4D9CEE1C" w14:textId="2749FB75" w:rsidR="00873107" w:rsidRDefault="00873107" w:rsidP="117781A2">
            <w:pPr>
              <w:spacing w:line="240" w:lineRule="atLeast"/>
              <w:jc w:val="center"/>
              <w:rPr>
                <w:color w:val="00B050"/>
                <w:sz w:val="18"/>
                <w:szCs w:val="18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Resultado (</w:t>
            </w:r>
            <w:r w:rsidRPr="117781A2">
              <w:rPr>
                <w:b/>
                <w:bCs/>
                <w:color w:val="00B050"/>
                <w:sz w:val="18"/>
                <w:szCs w:val="18"/>
                <w:lang w:val="es-ES"/>
              </w:rPr>
              <w:t>PASSED</w:t>
            </w:r>
          </w:p>
          <w:p w14:paraId="02F385D3" w14:textId="0BA69B08" w:rsidR="00873107" w:rsidRDefault="00873107" w:rsidP="117781A2">
            <w:pPr>
              <w:spacing w:line="240" w:lineRule="atLeast"/>
              <w:jc w:val="center"/>
              <w:rPr>
                <w:color w:val="FF0000"/>
                <w:sz w:val="18"/>
                <w:szCs w:val="18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 xml:space="preserve">/ </w:t>
            </w:r>
            <w:r w:rsidRPr="117781A2">
              <w:rPr>
                <w:b/>
                <w:bCs/>
                <w:color w:val="FF0000"/>
                <w:sz w:val="18"/>
                <w:szCs w:val="18"/>
                <w:lang w:val="es-ES"/>
              </w:rPr>
              <w:t>FAILED</w:t>
            </w:r>
          </w:p>
          <w:p w14:paraId="49F54305" w14:textId="162763DC" w:rsidR="00873107" w:rsidRDefault="00873107" w:rsidP="117781A2">
            <w:pPr>
              <w:spacing w:line="240" w:lineRule="atLeast"/>
              <w:jc w:val="center"/>
              <w:rPr>
                <w:color w:val="000000" w:themeColor="text1"/>
                <w:sz w:val="18"/>
                <w:szCs w:val="18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 xml:space="preserve">/ </w:t>
            </w:r>
            <w:r w:rsidRPr="00D55567">
              <w:rPr>
                <w:b/>
                <w:bCs/>
                <w:color w:val="00B0F0"/>
                <w:sz w:val="18"/>
                <w:szCs w:val="18"/>
                <w:lang w:val="es-ES"/>
              </w:rPr>
              <w:t>DETENIDO</w:t>
            </w: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)</w:t>
            </w:r>
          </w:p>
        </w:tc>
        <w:tc>
          <w:tcPr>
            <w:tcW w:w="1774" w:type="dxa"/>
            <w:tcBorders>
              <w:top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left w:w="90" w:type="dxa"/>
              <w:right w:w="90" w:type="dxa"/>
            </w:tcMar>
            <w:vAlign w:val="center"/>
          </w:tcPr>
          <w:p w14:paraId="7A149A3E" w14:textId="45653C23" w:rsidR="5F1FB61C" w:rsidRDefault="5F1FB61C" w:rsidP="117781A2">
            <w:pPr>
              <w:spacing w:line="240" w:lineRule="atLeast"/>
              <w:jc w:val="center"/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</w:pPr>
            <w:r w:rsidRPr="117781A2">
              <w:rPr>
                <w:b/>
                <w:bCs/>
                <w:color w:val="000000" w:themeColor="text1"/>
                <w:sz w:val="18"/>
                <w:szCs w:val="18"/>
                <w:lang w:val="es-ES"/>
              </w:rPr>
              <w:t>Defectos</w:t>
            </w:r>
          </w:p>
        </w:tc>
      </w:tr>
      <w:tr w:rsidR="00052A6F" w14:paraId="2FA7A0A3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</w:tcBorders>
            <w:tcMar>
              <w:left w:w="90" w:type="dxa"/>
              <w:right w:w="90" w:type="dxa"/>
            </w:tcMar>
          </w:tcPr>
          <w:p w14:paraId="2ACD7640" w14:textId="77777777" w:rsidR="00052A6F" w:rsidRDefault="00052A6F" w:rsidP="00052A6F">
            <w:pPr>
              <w:pStyle w:val="paragraph"/>
              <w:spacing w:before="0" w:beforeAutospacing="0" w:after="0" w:afterAutospacing="0"/>
              <w:textAlignment w:val="baseline"/>
              <w:divId w:val="34501774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lang w:val="es-ES"/>
              </w:rPr>
              <w:t>UA UT / Ciclo 1</w:t>
            </w: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273E311F" w14:textId="77777777" w:rsidR="00052A6F" w:rsidRDefault="00052A6F" w:rsidP="00052A6F">
            <w:pPr>
              <w:pStyle w:val="paragraph"/>
              <w:spacing w:before="0" w:beforeAutospacing="0" w:after="0" w:afterAutospacing="0"/>
              <w:textAlignment w:val="baseline"/>
              <w:divId w:val="613563992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375B5E6B" w14:textId="2A9CA44C" w:rsidR="00052A6F" w:rsidRDefault="3FA57554" w:rsidP="44850D11">
            <w:pPr>
              <w:spacing w:line="240" w:lineRule="atLeast"/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\01. UT &amp; UIT\7014 - PLARD </w:t>
            </w: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lastRenderedPageBreak/>
              <w:t>México\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</w:tcPr>
          <w:p w14:paraId="4D482CAB" w14:textId="77777777" w:rsidR="00052A6F" w:rsidRDefault="00052A6F" w:rsidP="00052A6F">
            <w:pPr>
              <w:pStyle w:val="paragraph"/>
              <w:spacing w:before="0" w:beforeAutospacing="0" w:after="0" w:afterAutospacing="0"/>
              <w:textAlignment w:val="baseline"/>
              <w:divId w:val="2016806274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lang w:val="es-ES"/>
              </w:rPr>
              <w:lastRenderedPageBreak/>
              <w:t>INTEGRACION PLARD MX componente  </w:t>
            </w: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4CEED080" w14:textId="6C06BEE7" w:rsidR="00052A6F" w:rsidRPr="7689373B" w:rsidRDefault="3FA57554" w:rsidP="00052A6F">
            <w:pPr>
              <w:rPr>
                <w:color w:val="000000" w:themeColor="text1"/>
                <w:sz w:val="18"/>
                <w:szCs w:val="18"/>
                <w:highlight w:val="yellow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lastRenderedPageBreak/>
              <w:t>&lt;&lt;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device-operation-registry</w:t>
            </w:r>
            <w:proofErr w:type="spellEnd"/>
            <w:r w:rsidR="0CB6C3D2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 </w:t>
            </w: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&gt;&gt;</w:t>
            </w:r>
            <w:r w:rsidRPr="44850D11">
              <w:rPr>
                <w:rStyle w:val="eop"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134" w:type="dxa"/>
            <w:tcMar>
              <w:left w:w="90" w:type="dxa"/>
              <w:right w:w="90" w:type="dxa"/>
            </w:tcMar>
          </w:tcPr>
          <w:p w14:paraId="5507548F" w14:textId="08B990D3" w:rsidR="00052A6F" w:rsidRPr="00052A6F" w:rsidRDefault="3FA57554" w:rsidP="44850D11">
            <w:pPr>
              <w:pStyle w:val="paragraph"/>
              <w:spacing w:before="0" w:beforeAutospacing="0" w:after="0" w:afterAutospacing="0"/>
              <w:textAlignment w:val="baseline"/>
              <w:divId w:val="1263682456"/>
              <w:rPr>
                <w:rFonts w:ascii="Segoe UI" w:hAnsi="Segoe UI" w:cs="Segoe UI"/>
                <w:sz w:val="18"/>
                <w:szCs w:val="18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lastRenderedPageBreak/>
              <w:t>UT_</w:t>
            </w:r>
            <w:r w:rsidR="003B4B07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_01</w:t>
            </w:r>
            <w:r w:rsidR="38B9E918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 </w:t>
            </w:r>
            <w:r w:rsidR="6E1C3AE9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LMV2</w:t>
            </w:r>
          </w:p>
        </w:tc>
        <w:tc>
          <w:tcPr>
            <w:tcW w:w="1417" w:type="dxa"/>
            <w:tcMar>
              <w:left w:w="90" w:type="dxa"/>
              <w:right w:w="90" w:type="dxa"/>
            </w:tcMar>
            <w:vAlign w:val="center"/>
          </w:tcPr>
          <w:p w14:paraId="3ACB3A17" w14:textId="0B101CEB" w:rsidR="00052A6F" w:rsidRPr="000369A0" w:rsidRDefault="3FA57554" w:rsidP="00052A6F">
            <w:pPr>
              <w:rPr>
                <w:sz w:val="12"/>
                <w:szCs w:val="12"/>
                <w:highlight w:val="yellow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Lectura/Publicación exitosa de mensaje de componente MS [</w:t>
            </w:r>
            <w:proofErr w:type="spellStart"/>
            <w:r w:rsidR="37B4C194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276" w:type="dxa"/>
            <w:vAlign w:val="center"/>
          </w:tcPr>
          <w:p w14:paraId="1E86AC06" w14:textId="7A0C144B" w:rsidR="00052A6F" w:rsidRPr="000369A0" w:rsidRDefault="3FA57554" w:rsidP="00052A6F">
            <w:pPr>
              <w:rPr>
                <w:sz w:val="12"/>
                <w:szCs w:val="12"/>
                <w:highlight w:val="yellow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Validación exitosa de funcionamiento de lectura/publicación de mensaje de componente MS [</w:t>
            </w:r>
            <w:proofErr w:type="spellStart"/>
            <w:r w:rsidR="37B4C194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r w:rsidR="72ACE950" w:rsidRPr="44850D11">
              <w:rPr>
                <w:rFonts w:ascii="Arial" w:hAnsi="Arial" w:cs="Arial"/>
                <w:sz w:val="12"/>
                <w:szCs w:val="12"/>
              </w:rPr>
              <w:t>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843" w:type="dxa"/>
            <w:gridSpan w:val="2"/>
            <w:vAlign w:val="center"/>
          </w:tcPr>
          <w:p w14:paraId="35298AAB" w14:textId="6CCB68AA" w:rsidR="00052A6F" w:rsidRPr="000369A0" w:rsidRDefault="3FA57554" w:rsidP="00052A6F">
            <w:pPr>
              <w:rPr>
                <w:color w:val="242424"/>
                <w:sz w:val="12"/>
                <w:szCs w:val="12"/>
                <w:highlight w:val="yellow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 xml:space="preserve">Se realiza la prueba exitosa de lectura del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publisher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de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en componente MS [</w:t>
            </w:r>
            <w:proofErr w:type="spellStart"/>
            <w:r w:rsidR="37B4C194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r w:rsidR="72ACE950" w:rsidRPr="44850D11">
              <w:rPr>
                <w:rFonts w:ascii="Arial" w:hAnsi="Arial" w:cs="Arial"/>
                <w:sz w:val="12"/>
                <w:szCs w:val="12"/>
              </w:rPr>
              <w:t>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a través de una lanzadera</w:t>
            </w:r>
          </w:p>
        </w:tc>
        <w:tc>
          <w:tcPr>
            <w:tcW w:w="1701" w:type="dxa"/>
            <w:vAlign w:val="center"/>
          </w:tcPr>
          <w:p w14:paraId="7737550D" w14:textId="51FD4B9F" w:rsidR="00052A6F" w:rsidRPr="000817B2" w:rsidRDefault="3FA57554" w:rsidP="00052A6F">
            <w:pPr>
              <w:shd w:val="clear" w:color="auto" w:fill="FFFFFF" w:themeFill="background1"/>
              <w:rPr>
                <w:color w:val="242424"/>
                <w:sz w:val="10"/>
                <w:szCs w:val="10"/>
                <w:highlight w:val="yellow"/>
                <w:lang w:val="es-MX"/>
              </w:rPr>
            </w:pPr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• Conexión a la red Corporativa Santander                              </w:t>
            </w:r>
            <w:r w:rsidR="00052A6F">
              <w:br/>
            </w:r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• Microservicio </w:t>
            </w:r>
            <w:proofErr w:type="spellStart"/>
            <w:r w:rsidR="37B4C194"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device-operation-registry</w:t>
            </w:r>
            <w:r w:rsidR="72ACE950"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 en ambiente DEV </w:t>
            </w:r>
            <w:r w:rsidR="00052A6F">
              <w:br/>
            </w:r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Openshift</w:t>
            </w:r>
            <w:proofErr w:type="spellEnd"/>
            <w:r w:rsidR="00052A6F">
              <w:br/>
            </w:r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t xml:space="preserve"> en entorno de desarrollo habilitada y disponible</w:t>
            </w:r>
            <w:r w:rsidR="00052A6F">
              <w:br/>
            </w:r>
            <w:r w:rsidRPr="44850D11">
              <w:rPr>
                <w:rFonts w:ascii="Calibri" w:hAnsi="Calibri" w:cs="Calibri"/>
                <w:color w:val="242424"/>
                <w:sz w:val="10"/>
                <w:szCs w:val="10"/>
              </w:rPr>
              <w:lastRenderedPageBreak/>
              <w:t>• Infraestructura Kafka en entorno de desarrollo habilitada y disponible</w:t>
            </w:r>
          </w:p>
        </w:tc>
        <w:tc>
          <w:tcPr>
            <w:tcW w:w="1701" w:type="dxa"/>
            <w:vAlign w:val="center"/>
          </w:tcPr>
          <w:p w14:paraId="48B86A7B" w14:textId="423B24FE" w:rsidR="00052A6F" w:rsidRPr="003B4B07" w:rsidRDefault="00052A6F" w:rsidP="00052A6F">
            <w:pPr>
              <w:rPr>
                <w:sz w:val="22"/>
                <w:szCs w:val="22"/>
                <w:highlight w:val="yellow"/>
                <w:lang w:val="en-US"/>
              </w:rPr>
            </w:pPr>
            <w:r w:rsidRPr="003B4B07">
              <w:rPr>
                <w:rFonts w:ascii="Arial" w:hAnsi="Arial" w:cs="Arial"/>
                <w:sz w:val="16"/>
                <w:szCs w:val="16"/>
                <w:lang w:val="en-US"/>
              </w:rPr>
              <w:lastRenderedPageBreak/>
              <w:t>Response Status 200 "OK"</w:t>
            </w:r>
            <w:r w:rsidRPr="003B4B07">
              <w:rPr>
                <w:rFonts w:ascii="Arial" w:hAnsi="Arial" w:cs="Arial"/>
                <w:sz w:val="16"/>
                <w:szCs w:val="16"/>
                <w:lang w:val="en-US"/>
              </w:rPr>
              <w:br/>
            </w:r>
            <w:r w:rsidRPr="003B4B07">
              <w:rPr>
                <w:rFonts w:ascii="Arial" w:hAnsi="Arial" w:cs="Arial"/>
                <w:sz w:val="16"/>
                <w:szCs w:val="16"/>
                <w:lang w:val="en-US"/>
              </w:rPr>
              <w:br/>
              <w:t xml:space="preserve">'@1 "process was </w:t>
            </w:r>
            <w:proofErr w:type="spellStart"/>
            <w:r w:rsidRPr="003B4B07">
              <w:rPr>
                <w:rFonts w:ascii="Arial" w:hAnsi="Arial" w:cs="Arial"/>
                <w:sz w:val="16"/>
                <w:szCs w:val="16"/>
                <w:lang w:val="en-US"/>
              </w:rPr>
              <w:t>fishished</w:t>
            </w:r>
            <w:proofErr w:type="spellEnd"/>
          </w:p>
        </w:tc>
        <w:tc>
          <w:tcPr>
            <w:tcW w:w="1342" w:type="dxa"/>
            <w:gridSpan w:val="2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1EDDDD65" w14:textId="5CE85FC1" w:rsidR="00052A6F" w:rsidRDefault="00052A6F" w:rsidP="00052A6F">
            <w:pPr>
              <w:spacing w:line="240" w:lineRule="atLeast"/>
              <w:rPr>
                <w:color w:val="000000" w:themeColor="text1"/>
                <w:sz w:val="18"/>
                <w:szCs w:val="18"/>
                <w:highlight w:val="yellow"/>
              </w:rPr>
            </w:pPr>
            <w:r w:rsidRPr="658CC0EC">
              <w:rPr>
                <w:b/>
                <w:bCs/>
                <w:color w:val="00B050"/>
                <w:sz w:val="18"/>
                <w:szCs w:val="18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6E75B8D4" w14:textId="311A4184" w:rsidR="00052A6F" w:rsidRDefault="00052A6F" w:rsidP="00052A6F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Defecto ID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  <w:p w14:paraId="56BC5E18" w14:textId="44C5CCE4" w:rsidR="00052A6F" w:rsidRDefault="00052A6F" w:rsidP="00052A6F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Nombre del defecto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  <w:p w14:paraId="698D7438" w14:textId="11770EF3" w:rsidR="00052A6F" w:rsidRDefault="00052A6F" w:rsidP="00052A6F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Casuística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</w:tc>
      </w:tr>
      <w:tr w:rsidR="08B05969" w14:paraId="377F8AAA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42014344" w14:textId="3A37472F" w:rsidR="08B05969" w:rsidRDefault="6D5DBA99" w:rsidP="376613EB">
            <w:pPr>
              <w:pStyle w:val="Heading4"/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</w:pPr>
            <w:bookmarkStart w:id="5" w:name="_Toc206797730"/>
            <w:r w:rsidRPr="44850D11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t>_01</w:t>
            </w:r>
            <w:bookmarkEnd w:id="5"/>
          </w:p>
          <w:p w14:paraId="42536AB1" w14:textId="27A1499A" w:rsidR="00BE4846" w:rsidRPr="00BE4846" w:rsidRDefault="00BE4846" w:rsidP="00BE4846">
            <w:pPr>
              <w:rPr>
                <w:rFonts w:eastAsia="Arial"/>
                <w:lang w:val="es-ES"/>
              </w:rPr>
            </w:pPr>
          </w:p>
          <w:p w14:paraId="14077F9A" w14:textId="77777777" w:rsidR="08B05969" w:rsidRDefault="003B4B07" w:rsidP="00A333DB">
            <w:pPr>
              <w:spacing w:line="240" w:lineRule="atLeast"/>
              <w:rPr>
                <w:color w:val="000000" w:themeColor="text1"/>
                <w:sz w:val="10"/>
                <w:szCs w:val="10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33DD26A" wp14:editId="0DF952AE">
                  <wp:extent cx="5724525" cy="3009900"/>
                  <wp:effectExtent l="0" t="0" r="0" b="0"/>
                  <wp:docPr id="28025283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252833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2B3F8" w14:textId="2E2E2298" w:rsidR="003B4B07" w:rsidRPr="000817B2" w:rsidRDefault="003B4B07" w:rsidP="00A333DB">
            <w:pPr>
              <w:spacing w:line="240" w:lineRule="atLeast"/>
              <w:rPr>
                <w:color w:val="000000" w:themeColor="text1"/>
                <w:sz w:val="10"/>
                <w:szCs w:val="10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F1E1CF" wp14:editId="7E7C9F54">
                  <wp:extent cx="5724525" cy="3038475"/>
                  <wp:effectExtent l="0" t="0" r="0" b="0"/>
                  <wp:docPr id="100941272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1272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C7" w14:paraId="4D303D17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</w:tcBorders>
            <w:tcMar>
              <w:left w:w="90" w:type="dxa"/>
              <w:right w:w="90" w:type="dxa"/>
            </w:tcMar>
          </w:tcPr>
          <w:p w14:paraId="3EB71B25" w14:textId="77777777" w:rsidR="00D411C7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lang w:val="es-ES"/>
              </w:rPr>
              <w:lastRenderedPageBreak/>
              <w:t>UA UT / Ciclo 1</w:t>
            </w: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119920CD" w14:textId="77777777" w:rsidR="00D411C7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106797F3" w14:textId="66B3A91E" w:rsidR="00D411C7" w:rsidRPr="001F137F" w:rsidRDefault="730A8F54" w:rsidP="44850D11">
            <w:pPr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\01. UT &amp; UIT\7014 - PLARD México\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</w:tcPr>
          <w:p w14:paraId="2CEC35D6" w14:textId="77777777" w:rsidR="00D411C7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  <w:sz w:val="18"/>
                <w:szCs w:val="18"/>
                <w:lang w:val="es-ES"/>
              </w:rPr>
              <w:t>INTEGRACION PLARD MX componente  </w:t>
            </w:r>
            <w:r>
              <w:rPr>
                <w:rStyle w:val="eop"/>
                <w:color w:val="000000"/>
                <w:sz w:val="18"/>
                <w:szCs w:val="18"/>
              </w:rPr>
              <w:t> </w:t>
            </w:r>
          </w:p>
          <w:p w14:paraId="69F2BFD2" w14:textId="21CC2868" w:rsidR="00D411C7" w:rsidRPr="001F137F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&lt;&lt; 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134" w:type="dxa"/>
            <w:tcMar>
              <w:left w:w="90" w:type="dxa"/>
              <w:right w:w="90" w:type="dxa"/>
            </w:tcMar>
          </w:tcPr>
          <w:p w14:paraId="482E1B40" w14:textId="5A44FC09" w:rsidR="00D411C7" w:rsidRPr="00D411C7" w:rsidRDefault="730A8F54" w:rsidP="00D411C7">
            <w:pPr>
              <w:rPr>
                <w:color w:val="000000" w:themeColor="text1"/>
                <w:sz w:val="12"/>
                <w:szCs w:val="12"/>
              </w:rPr>
            </w:pP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UT_</w:t>
            </w:r>
            <w:r w:rsidR="003B4B07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 xml:space="preserve">_02 </w:t>
            </w:r>
            <w:r w:rsidR="6E1C3AE9" w:rsidRPr="44850D11">
              <w:rPr>
                <w:rStyle w:val="normaltextrun"/>
                <w:color w:val="000000" w:themeColor="text1"/>
                <w:sz w:val="18"/>
                <w:szCs w:val="18"/>
                <w:lang w:val="es-ES"/>
              </w:rPr>
              <w:t>LMV2</w:t>
            </w:r>
          </w:p>
        </w:tc>
        <w:tc>
          <w:tcPr>
            <w:tcW w:w="1417" w:type="dxa"/>
            <w:tcMar>
              <w:left w:w="90" w:type="dxa"/>
              <w:right w:w="90" w:type="dxa"/>
            </w:tcMar>
            <w:vAlign w:val="center"/>
          </w:tcPr>
          <w:p w14:paraId="481A83A0" w14:textId="505749DA" w:rsidR="00D411C7" w:rsidRPr="00D411C7" w:rsidRDefault="730A8F54" w:rsidP="00D411C7">
            <w:pPr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Consumo exitoso del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de la Capa de Integración (Mensaje </w:t>
            </w:r>
            <w:r w:rsidR="6E1C3AE9" w:rsidRPr="44850D11">
              <w:rPr>
                <w:rFonts w:ascii="Arial" w:hAnsi="Arial" w:cs="Arial"/>
                <w:sz w:val="12"/>
                <w:szCs w:val="12"/>
              </w:rPr>
              <w:t>LMV2</w:t>
            </w:r>
            <w:r w:rsidRPr="44850D11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276" w:type="dxa"/>
            <w:vAlign w:val="center"/>
          </w:tcPr>
          <w:p w14:paraId="0C5F434A" w14:textId="062930C8" w:rsidR="00D411C7" w:rsidRPr="00D411C7" w:rsidRDefault="730A8F54" w:rsidP="00D411C7">
            <w:pPr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Validación exitosa de funcionamiento de invocación de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de Capa de Integración</w:t>
            </w:r>
          </w:p>
        </w:tc>
        <w:tc>
          <w:tcPr>
            <w:tcW w:w="1843" w:type="dxa"/>
            <w:gridSpan w:val="2"/>
            <w:vAlign w:val="center"/>
          </w:tcPr>
          <w:p w14:paraId="0BE1F584" w14:textId="4AC6907C" w:rsidR="00D411C7" w:rsidRPr="00D411C7" w:rsidRDefault="730A8F54" w:rsidP="00D411C7">
            <w:pPr>
              <w:rPr>
                <w:color w:val="242424"/>
                <w:sz w:val="12"/>
                <w:szCs w:val="12"/>
                <w:lang w:val="es-ES"/>
              </w:rPr>
            </w:pPr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Se realiza la prueba exitosa de invocación al componente [</w:t>
            </w:r>
            <w:proofErr w:type="spellStart"/>
            <w:r w:rsidR="2646FD48"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 xml:space="preserve">] desde una plataforma de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orquestacion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 xml:space="preserve">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Openshift</w:t>
            </w:r>
            <w:proofErr w:type="spellEnd"/>
          </w:p>
        </w:tc>
        <w:tc>
          <w:tcPr>
            <w:tcW w:w="1701" w:type="dxa"/>
            <w:vAlign w:val="center"/>
          </w:tcPr>
          <w:p w14:paraId="04F6D148" w14:textId="0AB1F22C" w:rsidR="00D411C7" w:rsidRPr="00D411C7" w:rsidRDefault="730A8F54" w:rsidP="00D411C7">
            <w:pPr>
              <w:shd w:val="clear" w:color="auto" w:fill="FFFFFF" w:themeFill="background1"/>
              <w:rPr>
                <w:color w:val="242424"/>
                <w:sz w:val="12"/>
                <w:szCs w:val="12"/>
                <w:lang w:val="es-MX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Conexión a la red Corporativa Santander                             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Microservicio </w:t>
            </w:r>
            <w:proofErr w:type="spellStart"/>
            <w:r w:rsidR="2646FD48"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ambiente DEV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entorno de desarrollo habilitada y disponible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• Infraestructura Kafka en entorno de desarrollo habilitada y disponible</w:t>
            </w:r>
          </w:p>
        </w:tc>
        <w:tc>
          <w:tcPr>
            <w:tcW w:w="1701" w:type="dxa"/>
            <w:vAlign w:val="center"/>
          </w:tcPr>
          <w:p w14:paraId="3E8AEBD4" w14:textId="2A853066" w:rsidR="00D411C7" w:rsidRPr="00D411C7" w:rsidRDefault="00D411C7" w:rsidP="00D411C7">
            <w:pPr>
              <w:rPr>
                <w:color w:val="242424"/>
                <w:sz w:val="12"/>
                <w:szCs w:val="12"/>
                <w:lang w:val="es-ES"/>
              </w:rPr>
            </w:pPr>
            <w:r w:rsidRPr="00D411C7">
              <w:rPr>
                <w:rFonts w:ascii="Arial" w:hAnsi="Arial" w:cs="Arial"/>
                <w:sz w:val="12"/>
                <w:szCs w:val="12"/>
              </w:rPr>
              <w:t>@1 "</w:t>
            </w:r>
            <w:proofErr w:type="spellStart"/>
            <w:r w:rsidRPr="00D411C7">
              <w:rPr>
                <w:rFonts w:ascii="Arial" w:hAnsi="Arial" w:cs="Arial"/>
                <w:sz w:val="12"/>
                <w:szCs w:val="12"/>
              </w:rPr>
              <w:t>process</w:t>
            </w:r>
            <w:proofErr w:type="spellEnd"/>
            <w:r w:rsidRPr="00D411C7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D411C7">
              <w:rPr>
                <w:rFonts w:ascii="Arial" w:hAnsi="Arial" w:cs="Arial"/>
                <w:sz w:val="12"/>
                <w:szCs w:val="12"/>
              </w:rPr>
              <w:t>was</w:t>
            </w:r>
            <w:proofErr w:type="spellEnd"/>
            <w:r w:rsidRPr="00D411C7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D411C7">
              <w:rPr>
                <w:rFonts w:ascii="Arial" w:hAnsi="Arial" w:cs="Arial"/>
                <w:sz w:val="12"/>
                <w:szCs w:val="12"/>
              </w:rPr>
              <w:t>fishished</w:t>
            </w:r>
            <w:proofErr w:type="spellEnd"/>
          </w:p>
        </w:tc>
        <w:tc>
          <w:tcPr>
            <w:tcW w:w="1342" w:type="dxa"/>
            <w:gridSpan w:val="2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143B2D3" w14:textId="0D85F0FC" w:rsidR="00D411C7" w:rsidRPr="001F137F" w:rsidRDefault="00D411C7" w:rsidP="00D411C7">
            <w:pPr>
              <w:rPr>
                <w:b/>
                <w:bCs/>
                <w:color w:val="000000" w:themeColor="text1"/>
                <w:sz w:val="12"/>
                <w:szCs w:val="12"/>
                <w:lang w:val="es-ES"/>
              </w:rPr>
            </w:pPr>
            <w:r w:rsidRPr="658CC0EC">
              <w:rPr>
                <w:b/>
                <w:bCs/>
                <w:color w:val="00B050"/>
                <w:sz w:val="18"/>
                <w:szCs w:val="18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667AB735" w14:textId="77777777" w:rsidR="00D411C7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Defecto ID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  <w:p w14:paraId="0CD346EC" w14:textId="77777777" w:rsidR="00D411C7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Nombre del defecto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  <w:p w14:paraId="727A5FD1" w14:textId="205476F8" w:rsidR="00D411C7" w:rsidRPr="001F137F" w:rsidRDefault="00D411C7" w:rsidP="00D411C7">
            <w:pPr>
              <w:rPr>
                <w:b/>
                <w:bCs/>
                <w:color w:val="00B050"/>
                <w:sz w:val="12"/>
                <w:szCs w:val="12"/>
                <w:lang w:val="es-ES"/>
              </w:rPr>
            </w:pPr>
            <w:r w:rsidRPr="658CC0EC">
              <w:rPr>
                <w:rFonts w:ascii="Aptos Narrow" w:eastAsia="Aptos Narrow" w:hAnsi="Aptos Narrow" w:cs="Aptos Narrow"/>
                <w:color w:val="242424"/>
                <w:sz w:val="14"/>
                <w:szCs w:val="14"/>
                <w:highlight w:val="yellow"/>
                <w:lang w:val="es-MX"/>
              </w:rPr>
              <w:t xml:space="preserve">• </w:t>
            </w:r>
            <w:r w:rsidRPr="658CC0EC">
              <w:rPr>
                <w:rFonts w:ascii="Arial" w:eastAsia="Arial" w:hAnsi="Arial" w:cs="Arial"/>
                <w:color w:val="000000" w:themeColor="text1"/>
                <w:sz w:val="14"/>
                <w:szCs w:val="14"/>
                <w:highlight w:val="yellow"/>
                <w:lang w:val="es-ES"/>
              </w:rPr>
              <w:t xml:space="preserve">Casuística </w:t>
            </w:r>
            <w:r w:rsidRPr="658CC0EC">
              <w:rPr>
                <w:rFonts w:ascii="Arial" w:eastAsia="Arial" w:hAnsi="Arial" w:cs="Arial"/>
                <w:color w:val="FF0000"/>
                <w:sz w:val="14"/>
                <w:szCs w:val="14"/>
                <w:highlight w:val="yellow"/>
                <w:lang w:val="es-ES"/>
              </w:rPr>
              <w:t>N/A</w:t>
            </w:r>
          </w:p>
        </w:tc>
      </w:tr>
      <w:tr w:rsidR="00A333DB" w14:paraId="68907895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AB9DAC1" w14:textId="77777777" w:rsidR="00A333DB" w:rsidRPr="000817B2" w:rsidRDefault="00A333DB" w:rsidP="00A333DB">
            <w:pPr>
              <w:rPr>
                <w:sz w:val="10"/>
                <w:szCs w:val="10"/>
              </w:rPr>
            </w:pPr>
          </w:p>
          <w:p w14:paraId="67D592BF" w14:textId="4BB854F2" w:rsidR="00A333DB" w:rsidRPr="00A333DB" w:rsidRDefault="0CB6C3D2" w:rsidP="00A333DB">
            <w:pPr>
              <w:pStyle w:val="Heading4"/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</w:pPr>
            <w:bookmarkStart w:id="6" w:name="_Toc206797731"/>
            <w:r w:rsidRPr="44850D11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2"/>
                <w:szCs w:val="22"/>
                <w:lang w:val="es-ES"/>
              </w:rPr>
              <w:t>_02</w:t>
            </w:r>
            <w:bookmarkEnd w:id="6"/>
          </w:p>
          <w:p w14:paraId="323C9A5C" w14:textId="77777777" w:rsidR="00A333DB" w:rsidRPr="000817B2" w:rsidRDefault="00A333DB" w:rsidP="00A333DB">
            <w:pPr>
              <w:rPr>
                <w:rFonts w:eastAsia="Arial"/>
                <w:lang w:val="es-ES"/>
              </w:rPr>
            </w:pPr>
          </w:p>
          <w:p w14:paraId="470A2822" w14:textId="3DB3B53C" w:rsidR="00A333DB" w:rsidRPr="005850B4" w:rsidRDefault="00A333DB" w:rsidP="00A333DB">
            <w:pPr>
              <w:pStyle w:val="ListParagraph"/>
              <w:numPr>
                <w:ilvl w:val="0"/>
                <w:numId w:val="11"/>
              </w:numPr>
              <w:rPr>
                <w:rFonts w:eastAsia="Arial"/>
                <w:lang w:val="es-ES"/>
              </w:rPr>
            </w:pPr>
            <w:r w:rsidRPr="005850B4">
              <w:rPr>
                <w:rFonts w:eastAsia="Arial"/>
                <w:lang w:val="es-ES"/>
              </w:rPr>
              <w:t>READ ME GIT</w:t>
            </w:r>
          </w:p>
          <w:p w14:paraId="0087BAB2" w14:textId="4E3A55EF" w:rsidR="00A333DB" w:rsidRDefault="00A333DB" w:rsidP="00A333DB"/>
          <w:p w14:paraId="7211ECE4" w14:textId="2EFF957B" w:rsidR="00A333DB" w:rsidRPr="003924FD" w:rsidRDefault="00A333DB" w:rsidP="00A333DB"/>
          <w:p w14:paraId="1C916F58" w14:textId="77777777" w:rsidR="00A333DB" w:rsidRPr="006872DF" w:rsidRDefault="00A333DB" w:rsidP="00A333DB">
            <w:pPr>
              <w:rPr>
                <w:rFonts w:eastAsia="Arial"/>
                <w:lang w:val="es-ES"/>
              </w:rPr>
            </w:pPr>
          </w:p>
          <w:p w14:paraId="0B0D5BC0" w14:textId="7E7ED697" w:rsidR="00A333DB" w:rsidRDefault="003B4B07" w:rsidP="00A333DB">
            <w:r>
              <w:rPr>
                <w:noProof/>
              </w:rPr>
              <w:lastRenderedPageBreak/>
              <w:drawing>
                <wp:inline distT="0" distB="0" distL="0" distR="0" wp14:anchorId="62FB55FD" wp14:editId="4534325B">
                  <wp:extent cx="5724525" cy="2809875"/>
                  <wp:effectExtent l="0" t="0" r="0" b="0"/>
                  <wp:docPr id="2159827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98277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57EDD" w14:textId="235294D1" w:rsidR="00A333DB" w:rsidRDefault="00A333DB" w:rsidP="00A333DB"/>
          <w:p w14:paraId="7205BF10" w14:textId="77777777" w:rsidR="00A333DB" w:rsidRPr="00C15C7C" w:rsidRDefault="00A333DB" w:rsidP="00A333DB">
            <w:pPr>
              <w:rPr>
                <w:rFonts w:eastAsia="Arial"/>
                <w:lang w:val="es-ES"/>
              </w:rPr>
            </w:pPr>
          </w:p>
          <w:p w14:paraId="6BB26A4E" w14:textId="77777777" w:rsidR="00A333DB" w:rsidRPr="000817B2" w:rsidRDefault="00A333DB" w:rsidP="00A333DB">
            <w:pPr>
              <w:rPr>
                <w:rFonts w:eastAsia="Arial"/>
                <w:lang w:val="es-ES"/>
              </w:rPr>
            </w:pPr>
          </w:p>
          <w:p w14:paraId="6E29DA6F" w14:textId="7A9CE499" w:rsidR="00A333DB" w:rsidRDefault="00A333DB" w:rsidP="00A333DB">
            <w:pPr>
              <w:pStyle w:val="ListParagraph"/>
              <w:numPr>
                <w:ilvl w:val="0"/>
                <w:numId w:val="11"/>
              </w:numPr>
              <w:rPr>
                <w:lang w:val="es-ES"/>
              </w:rPr>
            </w:pPr>
            <w:r w:rsidRPr="000817B2">
              <w:rPr>
                <w:lang w:val="es-ES"/>
              </w:rPr>
              <w:t xml:space="preserve">Ejecución </w:t>
            </w:r>
            <w:proofErr w:type="spellStart"/>
            <w:r w:rsidRPr="000817B2">
              <w:rPr>
                <w:lang w:val="es-ES"/>
              </w:rPr>
              <w:t>Happy</w:t>
            </w:r>
            <w:proofErr w:type="spellEnd"/>
            <w:r w:rsidRPr="000817B2">
              <w:rPr>
                <w:lang w:val="es-ES"/>
              </w:rPr>
              <w:t xml:space="preserve"> </w:t>
            </w:r>
            <w:proofErr w:type="spellStart"/>
            <w:r w:rsidRPr="000817B2">
              <w:rPr>
                <w:lang w:val="es-ES"/>
              </w:rPr>
              <w:t>Path</w:t>
            </w:r>
            <w:proofErr w:type="spellEnd"/>
            <w:r>
              <w:rPr>
                <w:lang w:val="es-ES"/>
              </w:rPr>
              <w:t xml:space="preserve"> </w:t>
            </w:r>
          </w:p>
          <w:p w14:paraId="38BE4FD3" w14:textId="4BA2DFA1" w:rsidR="003070D0" w:rsidRDefault="003070D0" w:rsidP="003070D0"/>
          <w:p w14:paraId="78091ED3" w14:textId="4763EE5E" w:rsidR="003070D0" w:rsidRDefault="003B4B07" w:rsidP="003070D0">
            <w:r>
              <w:rPr>
                <w:noProof/>
              </w:rPr>
              <w:lastRenderedPageBreak/>
              <w:drawing>
                <wp:inline distT="0" distB="0" distL="0" distR="0" wp14:anchorId="5FBC6F21" wp14:editId="006531CD">
                  <wp:extent cx="5724525" cy="2819400"/>
                  <wp:effectExtent l="0" t="0" r="9525" b="0"/>
                  <wp:docPr id="26060693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06932" name="drawi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0884E" w14:textId="426A0425" w:rsidR="003070D0" w:rsidRDefault="003070D0" w:rsidP="003070D0"/>
          <w:p w14:paraId="76A9D15A" w14:textId="77777777" w:rsidR="003070D0" w:rsidRDefault="003070D0" w:rsidP="003070D0"/>
          <w:p w14:paraId="6BD172A9" w14:textId="782DE56A" w:rsidR="003070D0" w:rsidRDefault="003070D0" w:rsidP="003070D0"/>
          <w:p w14:paraId="3A49B9AC" w14:textId="588550B1" w:rsidR="00A333DB" w:rsidRDefault="00A333DB" w:rsidP="003070D0">
            <w:pPr>
              <w:rPr>
                <w:lang w:val="es-ES"/>
              </w:rPr>
            </w:pPr>
          </w:p>
          <w:p w14:paraId="79CEFAE8" w14:textId="17CCC206" w:rsidR="00A333DB" w:rsidRPr="00E77C08" w:rsidRDefault="00A333DB" w:rsidP="00A333DB">
            <w:pPr>
              <w:pStyle w:val="ListParagraph"/>
              <w:numPr>
                <w:ilvl w:val="0"/>
                <w:numId w:val="11"/>
              </w:numPr>
              <w:rPr>
                <w:lang w:val="es-ES"/>
              </w:rPr>
            </w:pPr>
            <w:r w:rsidRPr="00E77C08">
              <w:rPr>
                <w:lang w:val="es-ES"/>
              </w:rPr>
              <w:t xml:space="preserve">Log </w:t>
            </w:r>
            <w:proofErr w:type="spellStart"/>
            <w:r w:rsidRPr="00E77C08">
              <w:rPr>
                <w:lang w:val="es-ES"/>
              </w:rPr>
              <w:t>level</w:t>
            </w:r>
            <w:proofErr w:type="spellEnd"/>
            <w:r w:rsidRPr="00E77C08">
              <w:rPr>
                <w:lang w:val="es-ES"/>
              </w:rPr>
              <w:t xml:space="preserve"> DEBUG</w:t>
            </w:r>
          </w:p>
          <w:p w14:paraId="79D2BA45" w14:textId="3CE6EFCE" w:rsidR="00A333DB" w:rsidRDefault="00A333DB" w:rsidP="00A333DB"/>
          <w:p w14:paraId="54B77B09" w14:textId="0D757ADC" w:rsidR="00A333DB" w:rsidRDefault="00A333DB" w:rsidP="00A333DB"/>
          <w:p w14:paraId="02DF2EA5" w14:textId="332C8880" w:rsidR="00A333DB" w:rsidRDefault="00A333DB" w:rsidP="00A333DB"/>
          <w:p w14:paraId="3B88FBAC" w14:textId="77777777" w:rsidR="00A333DB" w:rsidRDefault="00A333DB" w:rsidP="00A333DB"/>
          <w:p w14:paraId="0BBC9D2F" w14:textId="6746A583" w:rsidR="00A333DB" w:rsidRDefault="00A333DB" w:rsidP="00A333DB">
            <w:pPr>
              <w:pStyle w:val="ListParagraph"/>
              <w:numPr>
                <w:ilvl w:val="0"/>
                <w:numId w:val="11"/>
              </w:numPr>
            </w:pPr>
            <w:r w:rsidRPr="22D319D3">
              <w:rPr>
                <w:lang w:val="es-ES"/>
              </w:rPr>
              <w:t xml:space="preserve">Log </w:t>
            </w:r>
            <w:proofErr w:type="spellStart"/>
            <w:r w:rsidRPr="22D319D3">
              <w:rPr>
                <w:lang w:val="es-ES"/>
              </w:rPr>
              <w:t>level</w:t>
            </w:r>
            <w:proofErr w:type="spellEnd"/>
            <w:r w:rsidRPr="22D319D3">
              <w:rPr>
                <w:lang w:val="es-ES"/>
              </w:rPr>
              <w:t xml:space="preserve"> INFO </w:t>
            </w:r>
          </w:p>
          <w:p w14:paraId="2B6092AF" w14:textId="77777777" w:rsidR="00A333DB" w:rsidRDefault="00A333DB" w:rsidP="00A333DB"/>
          <w:p w14:paraId="667AF79F" w14:textId="191202AC" w:rsidR="00A333DB" w:rsidRDefault="00A333DB" w:rsidP="00A333DB">
            <w:r>
              <w:t>N/A</w:t>
            </w:r>
          </w:p>
          <w:p w14:paraId="7744285D" w14:textId="67C2B1D1" w:rsidR="00A333DB" w:rsidRDefault="00A333DB" w:rsidP="00A333DB"/>
          <w:p w14:paraId="0CCD6DA7" w14:textId="77777777" w:rsidR="00A333DB" w:rsidRDefault="00A333DB" w:rsidP="00A333DB"/>
          <w:p w14:paraId="3FF44881" w14:textId="744DCD1C" w:rsidR="00A333DB" w:rsidRDefault="00A333DB" w:rsidP="00A333DB"/>
          <w:p w14:paraId="0C810B69" w14:textId="77777777" w:rsidR="00A333DB" w:rsidRPr="000817B2" w:rsidRDefault="00A333DB" w:rsidP="00A333DB"/>
          <w:p w14:paraId="640616D6" w14:textId="5956A077" w:rsidR="00A333DB" w:rsidRPr="000817B2" w:rsidRDefault="00A333DB" w:rsidP="00A333DB">
            <w:pPr>
              <w:rPr>
                <w:sz w:val="10"/>
                <w:szCs w:val="10"/>
              </w:rPr>
            </w:pPr>
          </w:p>
        </w:tc>
      </w:tr>
      <w:tr w:rsidR="00D411C7" w14:paraId="00FC8BFC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</w:tcBorders>
            <w:tcMar>
              <w:left w:w="90" w:type="dxa"/>
              <w:right w:w="90" w:type="dxa"/>
            </w:tcMar>
          </w:tcPr>
          <w:p w14:paraId="0B01F786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lastRenderedPageBreak/>
              <w:t>UA UT / Ciclo 1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6581779D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0B381AB3" w14:textId="4D98974A" w:rsidR="00D411C7" w:rsidRPr="003B4B07" w:rsidRDefault="730A8F54" w:rsidP="44850D11">
            <w:pPr>
              <w:rPr>
                <w:rStyle w:val="normaltextrun"/>
                <w:color w:val="000000" w:themeColor="text1"/>
                <w:sz w:val="12"/>
                <w:szCs w:val="12"/>
                <w:lang w:val="en-US"/>
              </w:rPr>
            </w:pPr>
            <w:r w:rsidRPr="003B4B07">
              <w:rPr>
                <w:rStyle w:val="normaltextrun"/>
                <w:color w:val="000000" w:themeColor="text1"/>
                <w:sz w:val="12"/>
                <w:szCs w:val="12"/>
                <w:lang w:val="en-US"/>
              </w:rPr>
              <w:t>\01. UT &amp; UIT\7014 - PLARD México\</w:t>
            </w:r>
            <w:r w:rsidR="2646FD48" w:rsidRPr="003B4B07">
              <w:rPr>
                <w:rStyle w:val="normaltextrun"/>
                <w:color w:val="000000" w:themeColor="text1"/>
                <w:sz w:val="12"/>
                <w:szCs w:val="12"/>
                <w:lang w:val="en-US"/>
              </w:rPr>
              <w:t>device-operation-registry</w:t>
            </w:r>
          </w:p>
        </w:tc>
        <w:tc>
          <w:tcPr>
            <w:tcW w:w="1134" w:type="dxa"/>
          </w:tcPr>
          <w:p w14:paraId="72D55C1D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INTEGRACION PLARD MX componente  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48A32A0C" w14:textId="2E479558" w:rsidR="00D411C7" w:rsidRPr="001F137F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&lt;&lt; 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2"/>
                <w:szCs w:val="12"/>
              </w:rPr>
              <w:t> </w:t>
            </w:r>
          </w:p>
        </w:tc>
        <w:tc>
          <w:tcPr>
            <w:tcW w:w="1134" w:type="dxa"/>
            <w:tcMar>
              <w:left w:w="90" w:type="dxa"/>
              <w:right w:w="90" w:type="dxa"/>
            </w:tcMar>
          </w:tcPr>
          <w:p w14:paraId="6C9274D5" w14:textId="5D57A2F6" w:rsidR="00D411C7" w:rsidRPr="001F137F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UT_</w:t>
            </w:r>
            <w:r w:rsidR="003B4B07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_03 </w:t>
            </w:r>
            <w:r w:rsidR="6E1C3AE9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LMV2</w:t>
            </w:r>
          </w:p>
        </w:tc>
        <w:tc>
          <w:tcPr>
            <w:tcW w:w="1417" w:type="dxa"/>
            <w:tcMar>
              <w:left w:w="90" w:type="dxa"/>
              <w:right w:w="90" w:type="dxa"/>
            </w:tcMar>
            <w:vAlign w:val="center"/>
          </w:tcPr>
          <w:p w14:paraId="56254081" w14:textId="413B9972" w:rsidR="00D411C7" w:rsidRPr="00D411C7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Consumo exitoso del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de la Capa de Integración (Generación de trama PS7)</w:t>
            </w:r>
          </w:p>
        </w:tc>
        <w:tc>
          <w:tcPr>
            <w:tcW w:w="1276" w:type="dxa"/>
            <w:vAlign w:val="center"/>
          </w:tcPr>
          <w:p w14:paraId="04876661" w14:textId="58250BCC" w:rsidR="00D411C7" w:rsidRPr="00D411C7" w:rsidRDefault="730A8F54" w:rsidP="00D411C7">
            <w:pPr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Validación exitosa de funcionamiento de invocación de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de Capa de Integración</w:t>
            </w:r>
          </w:p>
        </w:tc>
        <w:tc>
          <w:tcPr>
            <w:tcW w:w="1843" w:type="dxa"/>
            <w:gridSpan w:val="2"/>
            <w:vAlign w:val="center"/>
          </w:tcPr>
          <w:p w14:paraId="0ADC4EC3" w14:textId="7BB93E95" w:rsidR="00D411C7" w:rsidRPr="00D411C7" w:rsidRDefault="730A8F54" w:rsidP="00D411C7">
            <w:pPr>
              <w:rPr>
                <w:color w:val="242424"/>
                <w:sz w:val="12"/>
                <w:szCs w:val="12"/>
                <w:lang w:val="es-ES"/>
              </w:rPr>
            </w:pPr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Se realiza la prueba exitosa de invocación al componente [</w:t>
            </w:r>
            <w:proofErr w:type="spellStart"/>
            <w:r w:rsidR="2646FD48"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 xml:space="preserve">] desde una plataforma de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orquestacion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 xml:space="preserve">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</w:rPr>
              <w:t>Openshift</w:t>
            </w:r>
            <w:proofErr w:type="spellEnd"/>
          </w:p>
        </w:tc>
        <w:tc>
          <w:tcPr>
            <w:tcW w:w="1701" w:type="dxa"/>
            <w:vAlign w:val="center"/>
          </w:tcPr>
          <w:p w14:paraId="7D247114" w14:textId="6FD9D912" w:rsidR="00D411C7" w:rsidRPr="00D411C7" w:rsidRDefault="730A8F54" w:rsidP="00D411C7">
            <w:pPr>
              <w:rPr>
                <w:color w:val="242424"/>
                <w:sz w:val="12"/>
                <w:szCs w:val="12"/>
                <w:lang w:val="es-MX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Conexión a la red Corporativa Santander                             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Microservicio </w:t>
            </w:r>
            <w:proofErr w:type="spellStart"/>
            <w:r w:rsidR="2646FD48"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ambiente DEV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lastRenderedPageBreak/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entorno de desarrollo habilitada y disponible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• Infraestructura Kafka en entorno de desarrollo habilitada y disponible</w:t>
            </w:r>
          </w:p>
        </w:tc>
        <w:tc>
          <w:tcPr>
            <w:tcW w:w="1701" w:type="dxa"/>
            <w:vAlign w:val="center"/>
          </w:tcPr>
          <w:p w14:paraId="2112D826" w14:textId="019F378A" w:rsidR="00D411C7" w:rsidRPr="003B4B07" w:rsidRDefault="730A8F54" w:rsidP="00D411C7">
            <w:pPr>
              <w:rPr>
                <w:color w:val="242424"/>
                <w:sz w:val="12"/>
                <w:szCs w:val="12"/>
                <w:lang w:val="en-US"/>
              </w:rPr>
            </w:pP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lastRenderedPageBreak/>
              <w:t xml:space="preserve">@1 "process was </w:t>
            </w:r>
            <w:proofErr w:type="spellStart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fishished</w:t>
            </w:r>
            <w:proofErr w:type="spellEnd"/>
            <w:r w:rsidR="00D411C7" w:rsidRPr="003B4B07">
              <w:rPr>
                <w:lang w:val="en-US"/>
              </w:rPr>
              <w:br/>
            </w:r>
            <w:r w:rsidR="00D411C7" w:rsidRPr="003B4B07">
              <w:rPr>
                <w:lang w:val="en-US"/>
              </w:rPr>
              <w:br/>
            </w:r>
            <w:proofErr w:type="spellStart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trama</w:t>
            </w:r>
            <w:proofErr w:type="spellEnd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 xml:space="preserve"> PS7 </w:t>
            </w:r>
            <w:r w:rsidR="6E1C3AE9" w:rsidRPr="003B4B07">
              <w:rPr>
                <w:rFonts w:ascii="Arial" w:hAnsi="Arial" w:cs="Arial"/>
                <w:sz w:val="12"/>
                <w:szCs w:val="12"/>
                <w:lang w:val="en-US"/>
              </w:rPr>
              <w:t>LMV2</w:t>
            </w:r>
          </w:p>
        </w:tc>
        <w:tc>
          <w:tcPr>
            <w:tcW w:w="1342" w:type="dxa"/>
            <w:gridSpan w:val="2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1295341A" w14:textId="32454143" w:rsidR="00D411C7" w:rsidRPr="001F137F" w:rsidRDefault="00D411C7" w:rsidP="00D411C7">
            <w:pPr>
              <w:rPr>
                <w:b/>
                <w:bCs/>
                <w:color w:val="000000" w:themeColor="text1"/>
                <w:sz w:val="12"/>
                <w:szCs w:val="12"/>
                <w:lang w:val="es-ES"/>
              </w:rPr>
            </w:pPr>
            <w:r w:rsidRPr="001F137F">
              <w:rPr>
                <w:b/>
                <w:bCs/>
                <w:color w:val="00B050"/>
                <w:sz w:val="12"/>
                <w:szCs w:val="12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25E57305" w14:textId="77777777" w:rsidR="00D411C7" w:rsidRPr="001F137F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Defecto ID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6E7A4BD3" w14:textId="77777777" w:rsidR="00D411C7" w:rsidRPr="001F137F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Nombre del defecto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6AEAB67C" w14:textId="64BBC2A7" w:rsidR="00D411C7" w:rsidRPr="001F137F" w:rsidRDefault="00D411C7" w:rsidP="00D411C7">
            <w:pPr>
              <w:rPr>
                <w:b/>
                <w:bCs/>
                <w:color w:val="00B050"/>
                <w:sz w:val="12"/>
                <w:szCs w:val="12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Casuística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</w:tc>
      </w:tr>
      <w:tr w:rsidR="00A333DB" w14:paraId="68150B17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59EF6887" w14:textId="62432B12" w:rsidR="00A333DB" w:rsidRDefault="0CB6C3D2" w:rsidP="44850D11">
            <w:pPr>
              <w:pStyle w:val="Heading4"/>
              <w:rPr>
                <w:rFonts w:eastAsia="Arial" w:cs="Arial"/>
                <w:color w:val="000000" w:themeColor="text1"/>
                <w:sz w:val="20"/>
                <w:lang w:val="es-ES"/>
              </w:rPr>
            </w:pPr>
            <w:bookmarkStart w:id="7" w:name="_Toc206797732"/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_03</w:t>
            </w:r>
            <w:bookmarkEnd w:id="7"/>
          </w:p>
          <w:p w14:paraId="25D8F6CC" w14:textId="77777777" w:rsidR="003B4B07" w:rsidRDefault="003B4B07" w:rsidP="003B4B07">
            <w:pPr>
              <w:rPr>
                <w:rFonts w:eastAsia="Arial"/>
                <w:lang w:val="es-ES"/>
              </w:rPr>
            </w:pPr>
          </w:p>
          <w:p w14:paraId="25CBAFE3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6C91B0AA" wp14:editId="61407213">
                  <wp:extent cx="5724525" cy="2838450"/>
                  <wp:effectExtent l="0" t="0" r="0" b="0"/>
                  <wp:docPr id="40865455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654553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764F2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4A3002CD" wp14:editId="0C6D897F">
                  <wp:extent cx="5724525" cy="2800350"/>
                  <wp:effectExtent l="0" t="0" r="0" b="0"/>
                  <wp:docPr id="156177384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77384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8445A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2395EA47" wp14:editId="5305467A">
                  <wp:extent cx="5724525" cy="2619375"/>
                  <wp:effectExtent l="0" t="0" r="0" b="0"/>
                  <wp:docPr id="3853487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3487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2D928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1E17DC0F" wp14:editId="1A1281AB">
                  <wp:extent cx="5724525" cy="2800350"/>
                  <wp:effectExtent l="0" t="0" r="0" b="0"/>
                  <wp:docPr id="54972761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27615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F2493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55DFA207" wp14:editId="70702A45">
                  <wp:extent cx="5724525" cy="2676525"/>
                  <wp:effectExtent l="0" t="0" r="0" b="0"/>
                  <wp:docPr id="209800561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005617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AECD9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6653AC10" wp14:editId="574AECED">
                  <wp:extent cx="5724525" cy="2790825"/>
                  <wp:effectExtent l="0" t="0" r="0" b="0"/>
                  <wp:docPr id="34069143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691436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D2BAF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26DFAE83" wp14:editId="6DA11260">
                  <wp:extent cx="5724525" cy="2819400"/>
                  <wp:effectExtent l="0" t="0" r="0" b="0"/>
                  <wp:docPr id="24070431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704312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18CF2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3F9884CB" wp14:editId="7B510105">
                  <wp:extent cx="5724525" cy="2876550"/>
                  <wp:effectExtent l="0" t="0" r="0" b="0"/>
                  <wp:docPr id="77396578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965788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91ED7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6A5880A5" wp14:editId="1BF4042D">
                  <wp:extent cx="5724525" cy="2790825"/>
                  <wp:effectExtent l="0" t="0" r="0" b="0"/>
                  <wp:docPr id="155986966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869664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D5CC57" wp14:editId="05D01CF8">
                  <wp:extent cx="5724525" cy="2838450"/>
                  <wp:effectExtent l="0" t="0" r="0" b="0"/>
                  <wp:docPr id="117246518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465182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A8135" w14:textId="7E2112EA" w:rsidR="003B4B07" w:rsidRPr="003B4B07" w:rsidRDefault="003B4B07" w:rsidP="003B4B07">
            <w:pPr>
              <w:rPr>
                <w:rFonts w:eastAsia="Arial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377880" wp14:editId="6BADCE4C">
                  <wp:extent cx="5724525" cy="2800350"/>
                  <wp:effectExtent l="0" t="0" r="0" b="0"/>
                  <wp:docPr id="206670271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713794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C26F0" w14:textId="4F8F7AC5" w:rsidR="00A333DB" w:rsidRPr="00520D9B" w:rsidRDefault="00A333DB" w:rsidP="00A333DB">
            <w:pPr>
              <w:rPr>
                <w:rFonts w:eastAsia="Arial"/>
                <w:lang w:val="es-ES"/>
              </w:rPr>
            </w:pPr>
          </w:p>
          <w:p w14:paraId="5393456D" w14:textId="5573152C" w:rsidR="00A333DB" w:rsidRPr="000817B2" w:rsidRDefault="00A333DB" w:rsidP="00A333DB">
            <w:pPr>
              <w:spacing w:line="240" w:lineRule="atLeast"/>
              <w:jc w:val="both"/>
              <w:rPr>
                <w:sz w:val="10"/>
                <w:szCs w:val="10"/>
              </w:rPr>
            </w:pPr>
          </w:p>
        </w:tc>
      </w:tr>
      <w:tr w:rsidR="00D411C7" w14:paraId="7C5A56F8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</w:tcBorders>
            <w:tcMar>
              <w:left w:w="90" w:type="dxa"/>
              <w:right w:w="90" w:type="dxa"/>
            </w:tcMar>
          </w:tcPr>
          <w:p w14:paraId="767D4181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lastRenderedPageBreak/>
              <w:t>UA UT / Ciclo 1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3E46F118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22140208" w14:textId="1FAEDB51" w:rsidR="00D411C7" w:rsidRPr="001F137F" w:rsidRDefault="730A8F54" w:rsidP="44850D11">
            <w:pPr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\01. UT &amp; UIT\7014 - PLARD México\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</w:tcPr>
          <w:p w14:paraId="72608862" w14:textId="77777777" w:rsidR="00D411C7" w:rsidRPr="001F137F" w:rsidRDefault="00D411C7" w:rsidP="00D411C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INTEGRACION PLARD MX componente  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471FE5A7" w14:textId="513D850E" w:rsidR="00D411C7" w:rsidRPr="001F137F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&lt;&lt; 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2"/>
                <w:szCs w:val="12"/>
              </w:rPr>
              <w:t> </w:t>
            </w:r>
          </w:p>
        </w:tc>
        <w:tc>
          <w:tcPr>
            <w:tcW w:w="1134" w:type="dxa"/>
            <w:tcMar>
              <w:left w:w="90" w:type="dxa"/>
              <w:right w:w="90" w:type="dxa"/>
            </w:tcMar>
          </w:tcPr>
          <w:p w14:paraId="0616E759" w14:textId="3C1D3D3B" w:rsidR="00D411C7" w:rsidRPr="001F137F" w:rsidRDefault="730A8F54" w:rsidP="00D411C7">
            <w:pPr>
              <w:rPr>
                <w:rFonts w:ascii="Arial" w:eastAsia="Arial" w:hAnsi="Arial" w:cs="Arial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UT_</w:t>
            </w:r>
            <w:r w:rsidR="003B4B07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_04 </w:t>
            </w:r>
            <w:r w:rsidR="6E1C3AE9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LMV2</w:t>
            </w:r>
          </w:p>
        </w:tc>
        <w:tc>
          <w:tcPr>
            <w:tcW w:w="1417" w:type="dxa"/>
            <w:tcMar>
              <w:left w:w="90" w:type="dxa"/>
              <w:right w:w="90" w:type="dxa"/>
            </w:tcMar>
            <w:vAlign w:val="center"/>
          </w:tcPr>
          <w:p w14:paraId="78D16906" w14:textId="79F2D045" w:rsidR="00D411C7" w:rsidRPr="00D411C7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Escritura/Suscripción exitosa de mensaje de componente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276" w:type="dxa"/>
            <w:vAlign w:val="center"/>
          </w:tcPr>
          <w:p w14:paraId="2B48B478" w14:textId="38DFE173" w:rsidR="00D411C7" w:rsidRPr="00D411C7" w:rsidRDefault="730A8F54" w:rsidP="00D411C7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Validación exitosa de funcionamiento de Escritura/Suscripción de mensaje de componente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843" w:type="dxa"/>
            <w:gridSpan w:val="2"/>
            <w:vAlign w:val="center"/>
          </w:tcPr>
          <w:p w14:paraId="0C6DE9C0" w14:textId="3A94A545" w:rsidR="00D411C7" w:rsidRPr="00D411C7" w:rsidRDefault="730A8F54" w:rsidP="00D411C7">
            <w:pPr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 xml:space="preserve">Se realiza la prueba exitosa de escritura del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listener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de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en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a través de una lanzadera</w:t>
            </w:r>
          </w:p>
        </w:tc>
        <w:tc>
          <w:tcPr>
            <w:tcW w:w="1701" w:type="dxa"/>
            <w:vAlign w:val="center"/>
          </w:tcPr>
          <w:p w14:paraId="163A3906" w14:textId="42F19541" w:rsidR="00D411C7" w:rsidRPr="00D411C7" w:rsidRDefault="730A8F54" w:rsidP="00D411C7">
            <w:pPr>
              <w:shd w:val="clear" w:color="auto" w:fill="FFFFFF" w:themeFill="background1"/>
              <w:rPr>
                <w:color w:val="242424"/>
                <w:sz w:val="12"/>
                <w:szCs w:val="12"/>
                <w:lang w:val="es-MX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Conexión a la red Corporativa Santander                             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Microservicio </w:t>
            </w:r>
            <w:proofErr w:type="spellStart"/>
            <w:r w:rsidR="2646FD48"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ambiente DEV 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entorno de desarrollo habilitada y disponible</w:t>
            </w:r>
            <w:r w:rsidR="00D411C7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• Infraestructura Kafka en entorno de desarrollo habilitada y disponible</w:t>
            </w:r>
          </w:p>
        </w:tc>
        <w:tc>
          <w:tcPr>
            <w:tcW w:w="1701" w:type="dxa"/>
            <w:vAlign w:val="center"/>
          </w:tcPr>
          <w:p w14:paraId="6A58B254" w14:textId="1956207A" w:rsidR="00D411C7" w:rsidRPr="003B4B07" w:rsidRDefault="00D411C7" w:rsidP="00D411C7">
            <w:pPr>
              <w:rPr>
                <w:color w:val="242424"/>
                <w:sz w:val="12"/>
                <w:szCs w:val="12"/>
                <w:lang w:val="en-US"/>
              </w:rPr>
            </w:pP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Response Status 200 "OK"</w:t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  <w:t xml:space="preserve">'@1 "process was </w:t>
            </w:r>
            <w:proofErr w:type="spellStart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fishished</w:t>
            </w:r>
            <w:proofErr w:type="spellEnd"/>
          </w:p>
        </w:tc>
        <w:tc>
          <w:tcPr>
            <w:tcW w:w="1342" w:type="dxa"/>
            <w:gridSpan w:val="2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175393D0" w14:textId="576FB3A4" w:rsidR="00D411C7" w:rsidRPr="001F137F" w:rsidRDefault="00D411C7" w:rsidP="00D411C7">
            <w:pPr>
              <w:rPr>
                <w:b/>
                <w:bCs/>
                <w:color w:val="00B050"/>
                <w:sz w:val="12"/>
                <w:szCs w:val="12"/>
                <w:lang w:val="es-ES"/>
              </w:rPr>
            </w:pPr>
            <w:r w:rsidRPr="001F137F">
              <w:rPr>
                <w:b/>
                <w:bCs/>
                <w:color w:val="00B050"/>
                <w:sz w:val="12"/>
                <w:szCs w:val="12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34B8978" w14:textId="77777777" w:rsidR="00D411C7" w:rsidRPr="001F137F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Defecto ID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33E5BA34" w14:textId="77777777" w:rsidR="00D411C7" w:rsidRPr="001F137F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Nombre del defecto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7AF0DE85" w14:textId="0F252F3D" w:rsidR="00D411C7" w:rsidRPr="001F137F" w:rsidRDefault="00D411C7" w:rsidP="00D411C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Casuística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</w:tc>
      </w:tr>
      <w:tr w:rsidR="00A333DB" w14:paraId="3D53564A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3B8D4859" w14:textId="4CE805D5" w:rsidR="00A333DB" w:rsidRDefault="0CB6C3D2" w:rsidP="44850D11">
            <w:pPr>
              <w:pStyle w:val="Heading4"/>
              <w:rPr>
                <w:rFonts w:eastAsia="Arial" w:cs="Arial"/>
                <w:color w:val="000000" w:themeColor="text1"/>
                <w:sz w:val="20"/>
                <w:lang w:val="es-ES"/>
              </w:rPr>
            </w:pPr>
            <w:bookmarkStart w:id="8" w:name="_Toc206797733"/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_04</w:t>
            </w:r>
            <w:bookmarkEnd w:id="8"/>
          </w:p>
          <w:p w14:paraId="25A78172" w14:textId="77777777" w:rsidR="003B4B07" w:rsidRDefault="003B4B07" w:rsidP="003B4B07">
            <w:pPr>
              <w:rPr>
                <w:rFonts w:eastAsia="Arial"/>
                <w:lang w:val="es-ES"/>
              </w:rPr>
            </w:pPr>
          </w:p>
          <w:p w14:paraId="6D3F978C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636E1D01" wp14:editId="51921148">
                  <wp:extent cx="5724525" cy="3009900"/>
                  <wp:effectExtent l="0" t="0" r="0" b="0"/>
                  <wp:docPr id="21139513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252833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5D1CB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5F65E222" wp14:editId="6F775F5B">
                  <wp:extent cx="5724525" cy="3038475"/>
                  <wp:effectExtent l="0" t="0" r="0" b="0"/>
                  <wp:docPr id="60465470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1272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09DB9" w14:textId="77777777" w:rsidR="003B4B07" w:rsidRPr="003B4B07" w:rsidRDefault="003B4B07" w:rsidP="003B4B07">
            <w:pPr>
              <w:rPr>
                <w:rFonts w:eastAsia="Arial"/>
                <w:lang w:val="es-ES"/>
              </w:rPr>
            </w:pPr>
          </w:p>
          <w:p w14:paraId="767D1D1F" w14:textId="45C73F97" w:rsidR="00A333DB" w:rsidRPr="000817B2" w:rsidRDefault="00A333DB" w:rsidP="00A333DB">
            <w:pPr>
              <w:spacing w:line="240" w:lineRule="atLeast"/>
              <w:jc w:val="both"/>
              <w:rPr>
                <w:sz w:val="10"/>
                <w:szCs w:val="10"/>
              </w:rPr>
            </w:pPr>
          </w:p>
        </w:tc>
      </w:tr>
      <w:tr w:rsidR="00A83DB3" w14:paraId="2B41DA9E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B6E3EB4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lastRenderedPageBreak/>
              <w:t>UA UT / Ciclo 1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4F687B79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11AC143E" w14:textId="1FDFCDF3" w:rsidR="00A83DB3" w:rsidRPr="001F137F" w:rsidRDefault="7F406F6F" w:rsidP="44850D11">
            <w:pPr>
              <w:jc w:val="both"/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\01. UT &amp; UIT\7014 - PLARD México\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4E5B333B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INTEGRACION PLARD MX componente  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5B37C5DE" w14:textId="143A787D" w:rsidR="00A83DB3" w:rsidRPr="001F137F" w:rsidRDefault="7F406F6F" w:rsidP="00A83DB3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&lt;&lt; 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2"/>
                <w:szCs w:val="12"/>
              </w:rPr>
              <w:t> 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585FE855" w14:textId="758A491E" w:rsidR="00A83DB3" w:rsidRPr="001F137F" w:rsidRDefault="7F406F6F" w:rsidP="00A83DB3">
            <w:pPr>
              <w:rPr>
                <w:rFonts w:ascii="Arial" w:eastAsia="Arial" w:hAnsi="Arial" w:cs="Arial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UT_</w:t>
            </w:r>
            <w:r w:rsidR="003B4B07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_05 </w:t>
            </w:r>
            <w:r w:rsidR="6E1C3AE9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LMV2</w:t>
            </w:r>
          </w:p>
        </w:tc>
        <w:tc>
          <w:tcPr>
            <w:tcW w:w="1417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10AA450A" w14:textId="1190244A" w:rsidR="00A83DB3" w:rsidRPr="00A83DB3" w:rsidRDefault="7F406F6F" w:rsidP="00A83DB3">
            <w:pPr>
              <w:rPr>
                <w:color w:val="242424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Escritura/Suscripción exitosa de mensaje de componente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276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4B727901" w14:textId="32E4E11B" w:rsidR="00A83DB3" w:rsidRPr="00A83DB3" w:rsidRDefault="7F406F6F" w:rsidP="00A83DB3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Validación exitosa de funcionamiento de Escritura/Suscripción de mensaje de componente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en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</w:p>
        </w:tc>
        <w:tc>
          <w:tcPr>
            <w:tcW w:w="1843" w:type="dxa"/>
            <w:gridSpan w:val="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54D318D7" w14:textId="1AAF6B8E" w:rsidR="00A83DB3" w:rsidRPr="00A83DB3" w:rsidRDefault="7F406F6F" w:rsidP="00A83DB3">
            <w:pPr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 xml:space="preserve">Se realiza la prueba exitosa de escritura del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listener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de Redis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en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 a través de una lanzadera</w:t>
            </w:r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744A097C" w14:textId="6FD89D52" w:rsidR="00A83DB3" w:rsidRPr="00A83DB3" w:rsidRDefault="7F406F6F" w:rsidP="00A83DB3">
            <w:pPr>
              <w:shd w:val="clear" w:color="auto" w:fill="FFFFFF" w:themeFill="background1"/>
              <w:rPr>
                <w:color w:val="242424"/>
                <w:sz w:val="12"/>
                <w:szCs w:val="12"/>
                <w:lang w:val="es-MX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Conexión a la red Corporativa Santander                              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Microservicio </w:t>
            </w:r>
            <w:proofErr w:type="spellStart"/>
            <w:r w:rsidR="2646FD48"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ambiente DEV 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entorno de desarrollo habilitada y disponible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• Infraestructura Kafka en entorno de desarrollo habilitada y disponible</w:t>
            </w:r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1FCF28D0" w14:textId="553FBDCB" w:rsidR="00A83DB3" w:rsidRPr="003B4B07" w:rsidRDefault="00A83DB3" w:rsidP="00A83DB3">
            <w:pPr>
              <w:rPr>
                <w:sz w:val="12"/>
                <w:szCs w:val="12"/>
                <w:lang w:val="en-US"/>
              </w:rPr>
            </w:pP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Response Status 200 "OK"</w:t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  <w:t xml:space="preserve">'@1 "process was </w:t>
            </w:r>
            <w:proofErr w:type="spellStart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fishished</w:t>
            </w:r>
            <w:proofErr w:type="spellEnd"/>
          </w:p>
        </w:tc>
        <w:tc>
          <w:tcPr>
            <w:tcW w:w="1342" w:type="dxa"/>
            <w:gridSpan w:val="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1DB2A4B3" w14:textId="3EB228A7" w:rsidR="00A83DB3" w:rsidRPr="001F137F" w:rsidRDefault="00A83DB3" w:rsidP="00A83DB3">
            <w:pPr>
              <w:jc w:val="both"/>
              <w:rPr>
                <w:sz w:val="12"/>
                <w:szCs w:val="12"/>
              </w:rPr>
            </w:pPr>
            <w:r w:rsidRPr="001F137F">
              <w:rPr>
                <w:b/>
                <w:bCs/>
                <w:color w:val="00B050"/>
                <w:sz w:val="12"/>
                <w:szCs w:val="12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53CE5600" w14:textId="77777777" w:rsidR="00A83DB3" w:rsidRPr="001F137F" w:rsidRDefault="00A83DB3" w:rsidP="00A83DB3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Defecto ID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2DC614D8" w14:textId="77777777" w:rsidR="00A83DB3" w:rsidRPr="001F137F" w:rsidRDefault="00A83DB3" w:rsidP="00A83DB3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Nombre del defecto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6CEAB9BA" w14:textId="231A69F4" w:rsidR="00A83DB3" w:rsidRPr="001F137F" w:rsidRDefault="00A83DB3" w:rsidP="00A83DB3">
            <w:pPr>
              <w:shd w:val="clear" w:color="auto" w:fill="FFFFFF" w:themeFill="background1"/>
              <w:spacing w:after="60"/>
              <w:jc w:val="both"/>
              <w:rPr>
                <w:rFonts w:ascii="Arial" w:eastAsia="Arial" w:hAnsi="Arial" w:cs="Arial"/>
                <w:color w:val="FF0000"/>
                <w:sz w:val="12"/>
                <w:szCs w:val="12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Casuística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</w:tc>
      </w:tr>
      <w:tr w:rsidR="00A333DB" w14:paraId="438D40A3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643135C" w14:textId="0D4B07D5" w:rsidR="00A83DB3" w:rsidRDefault="0CB6C3D2" w:rsidP="44850D11">
            <w:pPr>
              <w:pStyle w:val="Heading4"/>
              <w:rPr>
                <w:rFonts w:eastAsia="Arial" w:cs="Arial"/>
                <w:color w:val="000000" w:themeColor="text1"/>
                <w:sz w:val="20"/>
                <w:lang w:val="es-ES"/>
              </w:rPr>
            </w:pPr>
            <w:bookmarkStart w:id="9" w:name="_Toc206797734"/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_0</w:t>
            </w:r>
            <w:r w:rsidR="730A8F54"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5</w:t>
            </w:r>
            <w:bookmarkEnd w:id="9"/>
          </w:p>
          <w:p w14:paraId="4295A807" w14:textId="025BF235" w:rsidR="003B4B07" w:rsidRPr="003B4B07" w:rsidRDefault="003B4B07" w:rsidP="003B4B07">
            <w:pPr>
              <w:rPr>
                <w:rFonts w:eastAsia="Arial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C6790AE" wp14:editId="3B16A9A8">
                  <wp:extent cx="5724525" cy="2800350"/>
                  <wp:effectExtent l="0" t="0" r="0" b="0"/>
                  <wp:docPr id="115771379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713794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C172C" w14:textId="77777777" w:rsidR="003B4B07" w:rsidRDefault="003B4B07" w:rsidP="003B4B07">
            <w:pPr>
              <w:rPr>
                <w:rFonts w:eastAsia="Arial"/>
                <w:lang w:val="es-ES"/>
              </w:rPr>
            </w:pPr>
          </w:p>
          <w:p w14:paraId="11678E57" w14:textId="4CCC5C4C" w:rsidR="003B4B07" w:rsidRPr="003B4B07" w:rsidRDefault="003B4B07" w:rsidP="003B4B07">
            <w:pPr>
              <w:rPr>
                <w:rFonts w:eastAsia="Arial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FDAE65" wp14:editId="13FBB9E1">
                  <wp:extent cx="5724525" cy="3028950"/>
                  <wp:effectExtent l="0" t="0" r="0" b="0"/>
                  <wp:docPr id="208653893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538934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DFA75" w14:textId="5BB5CA55" w:rsidR="00A83DB3" w:rsidRPr="00A83DB3" w:rsidRDefault="00A83DB3" w:rsidP="00A83DB3">
            <w:pPr>
              <w:rPr>
                <w:lang w:val="es-ES"/>
              </w:rPr>
            </w:pPr>
          </w:p>
        </w:tc>
      </w:tr>
      <w:tr w:rsidR="00A83DB3" w14:paraId="3C72E5A3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211F3794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lastRenderedPageBreak/>
              <w:t>UA UT / Ciclo 1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45A3F904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25238464" w14:textId="2DF630F0" w:rsidR="00A83DB3" w:rsidRPr="001F137F" w:rsidRDefault="7F406F6F" w:rsidP="44850D11">
            <w:pPr>
              <w:jc w:val="both"/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\01. UT &amp; UIT\7014 - PLARD México\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6EF71591" w14:textId="77777777" w:rsidR="00A83DB3" w:rsidRPr="001F137F" w:rsidRDefault="00A83DB3" w:rsidP="00A83DB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INTEGRACION PLARD MX componente  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05E44C53" w14:textId="5CD4FE6E" w:rsidR="00A83DB3" w:rsidRPr="001F137F" w:rsidRDefault="7F406F6F" w:rsidP="00A83DB3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&lt;&lt; </w:t>
            </w:r>
            <w:proofErr w:type="spellStart"/>
            <w:r w:rsidR="2646FD48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2"/>
                <w:szCs w:val="12"/>
              </w:rPr>
              <w:t> 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01EAC903" w14:textId="5FB8C278" w:rsidR="00A83DB3" w:rsidRPr="001F137F" w:rsidRDefault="7F406F6F" w:rsidP="00A83DB3">
            <w:pPr>
              <w:rPr>
                <w:color w:val="000000" w:themeColor="text1"/>
                <w:sz w:val="12"/>
                <w:szCs w:val="12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UT_</w:t>
            </w:r>
            <w:r w:rsidR="003B4B07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_06 </w:t>
            </w:r>
            <w:r w:rsidR="6E1C3AE9"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LMV2</w:t>
            </w:r>
          </w:p>
        </w:tc>
        <w:tc>
          <w:tcPr>
            <w:tcW w:w="1417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05E7F282" w14:textId="3B94752A" w:rsidR="00A83DB3" w:rsidRPr="00A83DB3" w:rsidRDefault="7F406F6F" w:rsidP="00A83DB3">
            <w:pPr>
              <w:rPr>
                <w:color w:val="242424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Publicación exitosa de mensaje de componente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</w:t>
            </w:r>
            <w:proofErr w:type="gramStart"/>
            <w:r w:rsidR="2646FD48" w:rsidRPr="44850D11">
              <w:rPr>
                <w:rFonts w:ascii="Arial" w:hAnsi="Arial" w:cs="Arial"/>
                <w:sz w:val="12"/>
                <w:szCs w:val="12"/>
              </w:rPr>
              <w:t>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]</w:t>
            </w:r>
            <w:proofErr w:type="gramEnd"/>
            <w:r w:rsidRPr="44850D11">
              <w:rPr>
                <w:rFonts w:ascii="Arial" w:hAnsi="Arial" w:cs="Arial"/>
                <w:sz w:val="12"/>
                <w:szCs w:val="12"/>
              </w:rPr>
              <w:t xml:space="preserve"> de Capa de Integración en KAFKA</w:t>
            </w:r>
          </w:p>
        </w:tc>
        <w:tc>
          <w:tcPr>
            <w:tcW w:w="1276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6B4B2775" w14:textId="031CF48E" w:rsidR="00A83DB3" w:rsidRPr="00A83DB3" w:rsidRDefault="7F406F6F" w:rsidP="00A83DB3">
            <w:pPr>
              <w:rPr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 xml:space="preserve">Validación 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</w:rPr>
              <w:t>extitosa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 de funcionamiento de publicación de mensaje del servicio MS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 xml:space="preserve">] de Capa de Integración en tópico de Apache KAFKA </w:t>
            </w:r>
          </w:p>
        </w:tc>
        <w:tc>
          <w:tcPr>
            <w:tcW w:w="1843" w:type="dxa"/>
            <w:gridSpan w:val="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01B97324" w14:textId="6D6772F5" w:rsidR="00A83DB3" w:rsidRPr="00A83DB3" w:rsidRDefault="7F406F6F" w:rsidP="00A83DB3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</w:rPr>
              <w:t>Se realiza la prueba exitosa de publicación y almacenado de mensaje de bitácora de operación al tópico de Apache KAFKA a través de los logs de trazabilidad del servicio [</w:t>
            </w:r>
            <w:proofErr w:type="spellStart"/>
            <w:r w:rsidR="2646FD48" w:rsidRPr="44850D11">
              <w:rPr>
                <w:rFonts w:ascii="Arial" w:hAnsi="Arial" w:cs="Arial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</w:rPr>
              <w:t>]</w:t>
            </w:r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0C544C9F" w14:textId="467765A0" w:rsidR="00A83DB3" w:rsidRPr="00A83DB3" w:rsidRDefault="7F406F6F" w:rsidP="00A83DB3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Conexión a la red Corporativa Santander                              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Microservicio </w:t>
            </w:r>
            <w:proofErr w:type="spellStart"/>
            <w:r w:rsidR="2646FD48"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ambiente DEV 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Openshift</w:t>
            </w:r>
            <w:proofErr w:type="spellEnd"/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 xml:space="preserve"> en entorno de desarrollo habilitada y disponible</w:t>
            </w:r>
            <w:r w:rsidR="00A83DB3"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</w:rPr>
              <w:t>• Infraestructura Kafka en entorno de desarrollo habilitada y disponible</w:t>
            </w:r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  <w:vAlign w:val="center"/>
          </w:tcPr>
          <w:p w14:paraId="748EADE5" w14:textId="1579A463" w:rsidR="00A83DB3" w:rsidRPr="003B4B07" w:rsidRDefault="00A83DB3" w:rsidP="00A83DB3">
            <w:pPr>
              <w:jc w:val="both"/>
              <w:rPr>
                <w:rFonts w:ascii="Arial" w:eastAsia="Arial" w:hAnsi="Arial" w:cs="Arial"/>
                <w:color w:val="000000" w:themeColor="text1"/>
                <w:sz w:val="12"/>
                <w:szCs w:val="12"/>
                <w:lang w:val="en-US"/>
              </w:rPr>
            </w:pP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 xml:space="preserve">@1 "process was </w:t>
            </w:r>
            <w:proofErr w:type="spellStart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t>fishished</w:t>
            </w:r>
            <w:proofErr w:type="spellEnd"/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  <w:t>"ER"</w:t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</w:r>
            <w:r w:rsidRPr="003B4B07">
              <w:rPr>
                <w:rFonts w:ascii="Arial" w:hAnsi="Arial" w:cs="Arial"/>
                <w:sz w:val="12"/>
                <w:szCs w:val="12"/>
                <w:lang w:val="en-US"/>
              </w:rPr>
              <w:br/>
              <w:t>Message KAFKA was saved</w:t>
            </w:r>
          </w:p>
        </w:tc>
        <w:tc>
          <w:tcPr>
            <w:tcW w:w="1342" w:type="dxa"/>
            <w:gridSpan w:val="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7CE2F243" w14:textId="3554BE7A" w:rsidR="00A83DB3" w:rsidRPr="001F137F" w:rsidRDefault="00A83DB3" w:rsidP="00A83DB3">
            <w:pPr>
              <w:jc w:val="both"/>
              <w:rPr>
                <w:sz w:val="12"/>
                <w:szCs w:val="12"/>
              </w:rPr>
            </w:pPr>
            <w:r w:rsidRPr="001F137F">
              <w:rPr>
                <w:b/>
                <w:bCs/>
                <w:color w:val="00B050"/>
                <w:sz w:val="12"/>
                <w:szCs w:val="12"/>
                <w:highlight w:val="yellow"/>
                <w:lang w:val="es-ES"/>
              </w:rPr>
              <w:t>PASSED</w:t>
            </w:r>
          </w:p>
        </w:tc>
        <w:tc>
          <w:tcPr>
            <w:tcW w:w="1774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0F1C259D" w14:textId="77777777" w:rsidR="00A83DB3" w:rsidRPr="001F137F" w:rsidRDefault="00A83DB3" w:rsidP="00A83DB3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Defecto ID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45DBC2F7" w14:textId="77777777" w:rsidR="00A83DB3" w:rsidRPr="001F137F" w:rsidRDefault="00A83DB3" w:rsidP="00A83DB3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Nombre del defecto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18355E68" w14:textId="1AD349C9" w:rsidR="00A83DB3" w:rsidRPr="001F137F" w:rsidRDefault="00A83DB3" w:rsidP="00A83DB3">
            <w:pPr>
              <w:shd w:val="clear" w:color="auto" w:fill="FFFFFF" w:themeFill="background1"/>
              <w:spacing w:after="60"/>
              <w:jc w:val="both"/>
              <w:rPr>
                <w:rFonts w:ascii="Arial" w:eastAsia="Arial" w:hAnsi="Arial" w:cs="Arial"/>
                <w:color w:val="FF0000"/>
                <w:sz w:val="12"/>
                <w:szCs w:val="12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Casuística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</w:tc>
      </w:tr>
      <w:tr w:rsidR="00A333DB" w14:paraId="5D8BEBB4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13C09F7D" w14:textId="66A3A022" w:rsidR="00A83DB3" w:rsidRPr="00A83DB3" w:rsidRDefault="0CB6C3D2" w:rsidP="44850D11">
            <w:pPr>
              <w:pStyle w:val="Heading4"/>
              <w:rPr>
                <w:rFonts w:eastAsia="Arial" w:cs="Arial"/>
                <w:color w:val="000000" w:themeColor="text1"/>
                <w:sz w:val="20"/>
                <w:lang w:val="es-ES"/>
              </w:rPr>
            </w:pPr>
            <w:bookmarkStart w:id="10" w:name="_Toc206797735"/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_0</w:t>
            </w:r>
            <w:r w:rsidR="730A8F54"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6</w:t>
            </w:r>
            <w:bookmarkEnd w:id="10"/>
          </w:p>
          <w:p w14:paraId="5FB334BB" w14:textId="4352360C" w:rsidR="00A83DB3" w:rsidRPr="003070D0" w:rsidRDefault="00A83DB3" w:rsidP="00A83DB3">
            <w:pPr>
              <w:rPr>
                <w:rFonts w:eastAsia="Arial"/>
                <w:lang w:val="es-ES"/>
              </w:rPr>
            </w:pPr>
          </w:p>
          <w:p w14:paraId="78FADE38" w14:textId="3A9C7880" w:rsidR="00A83DB3" w:rsidRDefault="003B4B07" w:rsidP="00A83DB3">
            <w:pPr>
              <w:rPr>
                <w:rFonts w:eastAsia="Arial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FC7872A" wp14:editId="0E6D58FE">
                  <wp:extent cx="5724525" cy="2800350"/>
                  <wp:effectExtent l="0" t="0" r="0" b="0"/>
                  <wp:docPr id="17176314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713794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C06F3" w14:textId="43F042ED" w:rsidR="00A83DB3" w:rsidRDefault="00A83DB3" w:rsidP="00A83DB3">
            <w:pPr>
              <w:rPr>
                <w:rFonts w:eastAsia="Arial"/>
                <w:lang w:val="es-ES"/>
              </w:rPr>
            </w:pPr>
          </w:p>
          <w:p w14:paraId="731374D0" w14:textId="77777777" w:rsidR="00A83DB3" w:rsidRDefault="00A83DB3" w:rsidP="00A83DB3">
            <w:pPr>
              <w:rPr>
                <w:rFonts w:eastAsia="Arial"/>
                <w:lang w:val="es-ES"/>
              </w:rPr>
            </w:pPr>
          </w:p>
          <w:p w14:paraId="4C7535EA" w14:textId="77777777" w:rsidR="00A83DB3" w:rsidRDefault="00A83DB3" w:rsidP="00A83DB3"/>
          <w:p w14:paraId="47A230A4" w14:textId="73444C65" w:rsidR="00A83DB3" w:rsidRDefault="00A83DB3" w:rsidP="00A83DB3"/>
          <w:p w14:paraId="583EB469" w14:textId="1E33B7C7" w:rsidR="00A83DB3" w:rsidRPr="00A83DB3" w:rsidRDefault="00A83DB3" w:rsidP="00A83DB3"/>
          <w:p w14:paraId="3D23532A" w14:textId="2292E2B4" w:rsidR="00A333DB" w:rsidRPr="00A333DB" w:rsidRDefault="00A333DB" w:rsidP="00A83DB3">
            <w:pPr>
              <w:rPr>
                <w:lang w:val="es-ES"/>
              </w:rPr>
            </w:pPr>
          </w:p>
        </w:tc>
      </w:tr>
      <w:tr w:rsidR="003B4B07" w14:paraId="7AB19052" w14:textId="77777777" w:rsidTr="44850D11">
        <w:trPr>
          <w:trHeight w:val="300"/>
        </w:trPr>
        <w:tc>
          <w:tcPr>
            <w:tcW w:w="1552" w:type="dxa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2BBB2F9A" w14:textId="77777777" w:rsidR="003B4B07" w:rsidRPr="001F137F" w:rsidRDefault="003B4B07" w:rsidP="003B4B0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UA UT / Ciclo 1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471DE536" w14:textId="77777777" w:rsidR="003B4B07" w:rsidRPr="001F137F" w:rsidRDefault="003B4B07" w:rsidP="003B4B0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20C9D073" w14:textId="620EFA8F" w:rsidR="003B4B07" w:rsidRPr="001F137F" w:rsidRDefault="003B4B07" w:rsidP="003B4B07">
            <w:pPr>
              <w:jc w:val="both"/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\01. UT &amp; UIT\7014 - PLARD México\</w:t>
            </w:r>
            <w:proofErr w:type="spellStart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50B657ED" w14:textId="77777777" w:rsidR="003B4B07" w:rsidRPr="001F137F" w:rsidRDefault="003B4B07" w:rsidP="003B4B0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2"/>
                <w:szCs w:val="12"/>
              </w:rPr>
            </w:pPr>
            <w:r w:rsidRPr="001F137F">
              <w:rPr>
                <w:rStyle w:val="normaltextrun"/>
                <w:color w:val="000000"/>
                <w:sz w:val="12"/>
                <w:szCs w:val="12"/>
                <w:lang w:val="es-ES"/>
              </w:rPr>
              <w:t>INTEGRACION PLARD MX componente  </w:t>
            </w:r>
            <w:r w:rsidRPr="001F137F">
              <w:rPr>
                <w:rStyle w:val="eop"/>
                <w:color w:val="000000"/>
                <w:sz w:val="12"/>
                <w:szCs w:val="12"/>
              </w:rPr>
              <w:t> </w:t>
            </w:r>
          </w:p>
          <w:p w14:paraId="794E8EE9" w14:textId="22F59980" w:rsidR="003B4B07" w:rsidRPr="001F137F" w:rsidRDefault="003B4B07" w:rsidP="003B4B07">
            <w:pPr>
              <w:jc w:val="both"/>
              <w:rPr>
                <w:sz w:val="12"/>
                <w:szCs w:val="12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&lt;&lt; </w:t>
            </w:r>
            <w:proofErr w:type="spellStart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 xml:space="preserve"> &gt;&gt;</w:t>
            </w:r>
            <w:r w:rsidRPr="44850D11">
              <w:rPr>
                <w:rStyle w:val="eop"/>
                <w:color w:val="000000" w:themeColor="text1"/>
                <w:sz w:val="12"/>
                <w:szCs w:val="12"/>
              </w:rPr>
              <w:t> 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55CD7741" w14:textId="5921A580" w:rsidR="003B4B07" w:rsidRPr="001F137F" w:rsidRDefault="003B4B07" w:rsidP="003B4B07">
            <w:pPr>
              <w:jc w:val="both"/>
              <w:rPr>
                <w:sz w:val="12"/>
                <w:szCs w:val="12"/>
              </w:rPr>
            </w:pP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UT_</w:t>
            </w:r>
            <w:r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111</w:t>
            </w:r>
            <w:r w:rsidRPr="44850D11">
              <w:rPr>
                <w:rStyle w:val="normaltextrun"/>
                <w:color w:val="000000" w:themeColor="text1"/>
                <w:sz w:val="12"/>
                <w:szCs w:val="12"/>
                <w:lang w:val="es-ES"/>
              </w:rPr>
              <w:t>_07 LMV2</w:t>
            </w:r>
          </w:p>
        </w:tc>
        <w:tc>
          <w:tcPr>
            <w:tcW w:w="1417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803DA1F" w14:textId="3C0387A5" w:rsidR="003B4B07" w:rsidRPr="00A83DB3" w:rsidRDefault="003B4B07" w:rsidP="003B4B07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Consumo no exitoso del componente MS [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] de la Capa de Integración</w:t>
            </w:r>
          </w:p>
        </w:tc>
        <w:tc>
          <w:tcPr>
            <w:tcW w:w="1559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AEE8C6" w14:textId="7E60CCD5" w:rsidR="003B4B07" w:rsidRPr="00A83DB3" w:rsidRDefault="003B4B07" w:rsidP="003B4B07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Validación no exitosa de funcionamiento de invocación de componente MS [</w:t>
            </w:r>
            <w:proofErr w:type="spellStart"/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Fonts w:ascii="Arial" w:hAnsi="Arial" w:cs="Arial"/>
                <w:sz w:val="12"/>
                <w:szCs w:val="12"/>
                <w:lang w:val="es-ES"/>
              </w:rPr>
              <w:t>] de Capa de Integración</w:t>
            </w:r>
          </w:p>
        </w:tc>
        <w:tc>
          <w:tcPr>
            <w:tcW w:w="156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6D397C7" w14:textId="0A76EAEE" w:rsidR="003B4B07" w:rsidRPr="00A83DB3" w:rsidRDefault="003B4B07" w:rsidP="003B4B07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>Se realiza la prueba no exitosa de invocación al componente [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 xml:space="preserve">] desde una plataforma de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>orquestacion</w:t>
            </w:r>
            <w:proofErr w:type="spellEnd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 xml:space="preserve"> </w:t>
            </w:r>
            <w:proofErr w:type="spellStart"/>
            <w:r w:rsidRPr="44850D11">
              <w:rPr>
                <w:rFonts w:ascii="Aptos Narrow" w:hAnsi="Aptos Narrow" w:cs="Arial"/>
                <w:color w:val="242424"/>
                <w:sz w:val="12"/>
                <w:szCs w:val="12"/>
                <w:lang w:val="es-ES"/>
              </w:rPr>
              <w:t>Openshift</w:t>
            </w:r>
            <w:proofErr w:type="spellEnd"/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E726FD4" w14:textId="43009CBA" w:rsidR="003B4B07" w:rsidRPr="00A83DB3" w:rsidRDefault="003B4B07" w:rsidP="003B4B07">
            <w:pPr>
              <w:jc w:val="both"/>
              <w:rPr>
                <w:sz w:val="12"/>
                <w:szCs w:val="12"/>
                <w:lang w:val="es-ES"/>
              </w:rPr>
            </w:pPr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• Conexión a la red Corporativa Santander                              </w:t>
            </w:r>
            <w:r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• Microservicio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device-operation-registry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 desplegado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OpenShift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 en ambiente DEV </w:t>
            </w:r>
            <w:r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• Servicio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Mock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 del API PLARD desplegado y disponible en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Openshift</w:t>
            </w:r>
            <w:proofErr w:type="spellEnd"/>
            <w:r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• Infraestructura Redis </w:t>
            </w:r>
            <w:proofErr w:type="spellStart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Stream</w:t>
            </w:r>
            <w:proofErr w:type="spellEnd"/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 xml:space="preserve"> en entorno de desarrollo habilitada y disponible</w:t>
            </w:r>
            <w:r>
              <w:br/>
            </w:r>
            <w:r w:rsidRPr="44850D11">
              <w:rPr>
                <w:rFonts w:ascii="Calibri" w:hAnsi="Calibri" w:cs="Calibri"/>
                <w:color w:val="242424"/>
                <w:sz w:val="12"/>
                <w:szCs w:val="12"/>
                <w:lang w:val="es-ES"/>
              </w:rPr>
              <w:t>• Infraestructura Kafka en entorno de desarrollo habilitada y no disponible</w:t>
            </w:r>
          </w:p>
        </w:tc>
        <w:tc>
          <w:tcPr>
            <w:tcW w:w="1701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38FD3F" w14:textId="796E4302" w:rsidR="003B4B07" w:rsidRPr="00A83DB3" w:rsidRDefault="003B4B07" w:rsidP="003B4B07">
            <w:pPr>
              <w:jc w:val="both"/>
              <w:rPr>
                <w:sz w:val="12"/>
                <w:szCs w:val="12"/>
                <w:lang w:val="es-ES"/>
              </w:rPr>
            </w:pPr>
            <w:r w:rsidRPr="191259E4">
              <w:rPr>
                <w:rFonts w:ascii="Arial" w:hAnsi="Arial" w:cs="Arial"/>
                <w:sz w:val="12"/>
                <w:szCs w:val="12"/>
                <w:lang w:val="es-ES"/>
              </w:rPr>
              <w:t>@2 "</w:t>
            </w:r>
            <w:proofErr w:type="spellStart"/>
            <w:r w:rsidRPr="191259E4">
              <w:rPr>
                <w:rFonts w:ascii="Arial" w:hAnsi="Arial" w:cs="Arial"/>
                <w:sz w:val="12"/>
                <w:szCs w:val="12"/>
                <w:lang w:val="es-ES"/>
              </w:rPr>
              <w:t>process</w:t>
            </w:r>
            <w:proofErr w:type="spellEnd"/>
            <w:r w:rsidRPr="191259E4">
              <w:rPr>
                <w:rFonts w:ascii="Arial" w:hAnsi="Arial" w:cs="Arial"/>
                <w:sz w:val="12"/>
                <w:szCs w:val="12"/>
                <w:lang w:val="es-ES"/>
              </w:rPr>
              <w:t xml:space="preserve"> error"</w:t>
            </w:r>
            <w:r>
              <w:br/>
            </w:r>
            <w:r>
              <w:br/>
            </w:r>
            <w:r w:rsidRPr="191259E4">
              <w:rPr>
                <w:rFonts w:ascii="Arial" w:hAnsi="Arial" w:cs="Arial"/>
                <w:sz w:val="12"/>
                <w:szCs w:val="12"/>
                <w:lang w:val="es-ES"/>
              </w:rPr>
              <w:t xml:space="preserve">Error http </w:t>
            </w:r>
            <w:proofErr w:type="gramStart"/>
            <w:r w:rsidRPr="191259E4">
              <w:rPr>
                <w:rFonts w:ascii="Arial" w:hAnsi="Arial" w:cs="Arial"/>
                <w:sz w:val="12"/>
                <w:szCs w:val="12"/>
                <w:lang w:val="es-ES"/>
              </w:rPr>
              <w:t>Status</w:t>
            </w:r>
            <w:proofErr w:type="gramEnd"/>
          </w:p>
        </w:tc>
        <w:tc>
          <w:tcPr>
            <w:tcW w:w="1275" w:type="dxa"/>
            <w:tcBorders>
              <w:left w:val="single" w:sz="6" w:space="0" w:color="auto"/>
              <w:right w:val="single" w:sz="6" w:space="0" w:color="auto"/>
            </w:tcBorders>
          </w:tcPr>
          <w:p w14:paraId="20581CA6" w14:textId="3B541D98" w:rsidR="003B4B07" w:rsidRPr="001F137F" w:rsidRDefault="003B4B07" w:rsidP="003B4B07">
            <w:pPr>
              <w:jc w:val="both"/>
              <w:rPr>
                <w:sz w:val="12"/>
                <w:szCs w:val="12"/>
              </w:rPr>
            </w:pPr>
            <w:r w:rsidRPr="001F137F">
              <w:rPr>
                <w:b/>
                <w:bCs/>
                <w:color w:val="00B050"/>
                <w:sz w:val="12"/>
                <w:szCs w:val="12"/>
                <w:highlight w:val="yellow"/>
                <w:lang w:val="es-ES"/>
              </w:rPr>
              <w:t>PASSED</w:t>
            </w:r>
          </w:p>
        </w:tc>
        <w:tc>
          <w:tcPr>
            <w:tcW w:w="1841" w:type="dxa"/>
            <w:gridSpan w:val="2"/>
            <w:tcBorders>
              <w:left w:val="single" w:sz="6" w:space="0" w:color="auto"/>
              <w:right w:val="single" w:sz="6" w:space="0" w:color="auto"/>
            </w:tcBorders>
          </w:tcPr>
          <w:p w14:paraId="250012E8" w14:textId="77777777" w:rsidR="003B4B07" w:rsidRPr="001F137F" w:rsidRDefault="003B4B07" w:rsidP="003B4B0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Defecto ID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0EE21B16" w14:textId="77777777" w:rsidR="003B4B07" w:rsidRPr="001F137F" w:rsidRDefault="003B4B07" w:rsidP="003B4B07">
            <w:pPr>
              <w:shd w:val="clear" w:color="auto" w:fill="FFFFFF" w:themeFill="background1"/>
              <w:spacing w:after="60"/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Nombre del defecto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  <w:p w14:paraId="394A83DD" w14:textId="1335D570" w:rsidR="003B4B07" w:rsidRPr="001F137F" w:rsidRDefault="003B4B07" w:rsidP="003B4B07">
            <w:pPr>
              <w:jc w:val="both"/>
              <w:rPr>
                <w:sz w:val="12"/>
                <w:szCs w:val="12"/>
              </w:rPr>
            </w:pPr>
            <w:r w:rsidRPr="001F137F"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  <w:t xml:space="preserve">• </w:t>
            </w:r>
            <w:r w:rsidRPr="001F137F">
              <w:rPr>
                <w:rFonts w:ascii="Arial" w:eastAsia="Arial" w:hAnsi="Arial" w:cs="Arial"/>
                <w:color w:val="000000" w:themeColor="text1"/>
                <w:sz w:val="12"/>
                <w:szCs w:val="12"/>
                <w:highlight w:val="yellow"/>
                <w:lang w:val="es-ES"/>
              </w:rPr>
              <w:t xml:space="preserve">Casuística </w:t>
            </w:r>
            <w:r w:rsidRPr="001F137F">
              <w:rPr>
                <w:rFonts w:ascii="Arial" w:eastAsia="Arial" w:hAnsi="Arial" w:cs="Arial"/>
                <w:color w:val="FF0000"/>
                <w:sz w:val="12"/>
                <w:szCs w:val="12"/>
                <w:highlight w:val="yellow"/>
                <w:lang w:val="es-ES"/>
              </w:rPr>
              <w:t>N/A</w:t>
            </w:r>
          </w:p>
        </w:tc>
      </w:tr>
      <w:tr w:rsidR="00A83DB3" w14:paraId="30574A9C" w14:textId="77777777" w:rsidTr="44850D11">
        <w:trPr>
          <w:trHeight w:val="300"/>
        </w:trPr>
        <w:tc>
          <w:tcPr>
            <w:tcW w:w="14874" w:type="dxa"/>
            <w:gridSpan w:val="12"/>
            <w:tcBorders>
              <w:left w:val="single" w:sz="6" w:space="0" w:color="auto"/>
              <w:right w:val="single" w:sz="6" w:space="0" w:color="auto"/>
            </w:tcBorders>
            <w:tcMar>
              <w:left w:w="90" w:type="dxa"/>
              <w:right w:w="90" w:type="dxa"/>
            </w:tcMar>
          </w:tcPr>
          <w:p w14:paraId="03F7C35C" w14:textId="6F6BE389" w:rsidR="00A83DB3" w:rsidRPr="00A83DB3" w:rsidRDefault="7F406F6F" w:rsidP="44850D11">
            <w:pPr>
              <w:pStyle w:val="Heading4"/>
              <w:rPr>
                <w:rFonts w:eastAsia="Arial" w:cs="Arial"/>
                <w:color w:val="000000" w:themeColor="text1"/>
                <w:sz w:val="20"/>
                <w:lang w:val="es-ES"/>
              </w:rPr>
            </w:pPr>
            <w:bookmarkStart w:id="11" w:name="_Toc206797737"/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lastRenderedPageBreak/>
              <w:t>Evidencias del resultado de la prueba UT_</w:t>
            </w:r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111</w:t>
            </w:r>
            <w:r w:rsidRPr="44850D11">
              <w:rPr>
                <w:rFonts w:eastAsia="Arial" w:cs="Arial"/>
                <w:color w:val="000000" w:themeColor="text1"/>
                <w:sz w:val="20"/>
                <w:lang w:val="es-ES"/>
              </w:rPr>
              <w:t>_0</w:t>
            </w:r>
            <w:bookmarkEnd w:id="11"/>
            <w:r w:rsidR="003B4B07">
              <w:rPr>
                <w:rFonts w:eastAsia="Arial" w:cs="Arial"/>
                <w:color w:val="000000" w:themeColor="text1"/>
                <w:sz w:val="20"/>
                <w:lang w:val="es-ES"/>
              </w:rPr>
              <w:t>7</w:t>
            </w:r>
          </w:p>
          <w:p w14:paraId="1E68BDAC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312A38B5" wp14:editId="55468BC8">
                  <wp:extent cx="5724525" cy="3009900"/>
                  <wp:effectExtent l="0" t="0" r="0" b="0"/>
                  <wp:docPr id="89553515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535157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13B2A" w14:textId="77777777" w:rsidR="003B4B07" w:rsidRDefault="003B4B07" w:rsidP="003B4B07">
            <w:r>
              <w:rPr>
                <w:noProof/>
              </w:rPr>
              <w:lastRenderedPageBreak/>
              <w:drawing>
                <wp:inline distT="0" distB="0" distL="0" distR="0" wp14:anchorId="74428FB7" wp14:editId="7E8F29E1">
                  <wp:extent cx="5724525" cy="3028950"/>
                  <wp:effectExtent l="0" t="0" r="0" b="0"/>
                  <wp:docPr id="161188434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884346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77F44" w14:textId="77777777" w:rsidR="003B4B07" w:rsidRDefault="003B4B07" w:rsidP="003B4B07">
            <w:r>
              <w:rPr>
                <w:noProof/>
              </w:rPr>
              <w:drawing>
                <wp:inline distT="0" distB="0" distL="0" distR="0" wp14:anchorId="1693C43D" wp14:editId="29D22982">
                  <wp:extent cx="5724525" cy="3019425"/>
                  <wp:effectExtent l="0" t="0" r="0" b="0"/>
                  <wp:docPr id="90005605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056052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E5372" w14:textId="77777777" w:rsidR="00A83DB3" w:rsidRDefault="00A83DB3" w:rsidP="00A83DB3">
            <w:pPr>
              <w:rPr>
                <w:rFonts w:eastAsia="Arial"/>
                <w:lang w:val="es-ES"/>
              </w:rPr>
            </w:pPr>
          </w:p>
          <w:p w14:paraId="55BBCD73" w14:textId="77777777" w:rsidR="00BB4BD8" w:rsidRPr="00BB4BD8" w:rsidRDefault="00BB4BD8" w:rsidP="00BB4BD8">
            <w:pPr>
              <w:rPr>
                <w:rFonts w:eastAsia="Arial"/>
                <w:lang w:val="es-ES"/>
              </w:rPr>
            </w:pPr>
          </w:p>
          <w:p w14:paraId="108DF0B0" w14:textId="77777777" w:rsidR="00A83DB3" w:rsidRPr="001F137F" w:rsidRDefault="00A83DB3" w:rsidP="00A83DB3">
            <w:pPr>
              <w:shd w:val="clear" w:color="auto" w:fill="FFFFFF" w:themeFill="background1"/>
              <w:spacing w:after="60"/>
              <w:rPr>
                <w:rFonts w:ascii="Aptos Narrow" w:eastAsia="Aptos Narrow" w:hAnsi="Aptos Narrow" w:cs="Aptos Narrow"/>
                <w:color w:val="242424"/>
                <w:sz w:val="12"/>
                <w:szCs w:val="12"/>
                <w:highlight w:val="yellow"/>
                <w:lang w:val="es-MX"/>
              </w:rPr>
            </w:pPr>
          </w:p>
        </w:tc>
      </w:tr>
    </w:tbl>
    <w:p w14:paraId="027D6291" w14:textId="77777777" w:rsidR="00E472CA" w:rsidRDefault="00E472CA" w:rsidP="00E472CA">
      <w:pPr>
        <w:rPr>
          <w:lang w:val="es-ES"/>
        </w:rPr>
      </w:pPr>
    </w:p>
    <w:p w14:paraId="65E24C26" w14:textId="0D0F0837" w:rsidR="266CA15B" w:rsidRDefault="73DF46BD" w:rsidP="52ED7273">
      <w:pPr>
        <w:pStyle w:val="Heading3"/>
        <w:rPr>
          <w:lang w:val="es-ES"/>
        </w:rPr>
      </w:pPr>
      <w:bookmarkStart w:id="12" w:name="_Toc206797739"/>
      <w:r w:rsidRPr="658CC0EC">
        <w:rPr>
          <w:sz w:val="20"/>
          <w:lang w:val="es-ES"/>
        </w:rPr>
        <w:t xml:space="preserve">Evidencias del resultado de </w:t>
      </w:r>
      <w:r w:rsidR="00407B37" w:rsidRPr="658CC0EC">
        <w:rPr>
          <w:sz w:val="20"/>
          <w:lang w:val="es-ES"/>
        </w:rPr>
        <w:t>ejecución</w:t>
      </w:r>
      <w:r w:rsidR="0216577E" w:rsidRPr="658CC0EC">
        <w:rPr>
          <w:sz w:val="20"/>
          <w:lang w:val="es-ES"/>
        </w:rPr>
        <w:t xml:space="preserve"> de </w:t>
      </w:r>
      <w:r w:rsidRPr="658CC0EC">
        <w:rPr>
          <w:sz w:val="20"/>
          <w:lang w:val="es-ES"/>
        </w:rPr>
        <w:t>prueba</w:t>
      </w:r>
      <w:r w:rsidR="6A23070D" w:rsidRPr="658CC0EC">
        <w:rPr>
          <w:sz w:val="20"/>
          <w:lang w:val="es-ES"/>
        </w:rPr>
        <w:t>s</w:t>
      </w:r>
      <w:r w:rsidR="37231717" w:rsidRPr="658CC0EC">
        <w:rPr>
          <w:sz w:val="20"/>
          <w:lang w:val="es-ES"/>
        </w:rPr>
        <w:t xml:space="preserve"> </w:t>
      </w:r>
      <w:r w:rsidR="37231717" w:rsidRPr="658CC0EC">
        <w:rPr>
          <w:rFonts w:eastAsia="Arial" w:cs="Arial"/>
          <w:color w:val="000000" w:themeColor="text1"/>
          <w:sz w:val="19"/>
          <w:szCs w:val="19"/>
          <w:lang w:val="es-ES"/>
        </w:rPr>
        <w:t>(Flujos de ejecución)</w:t>
      </w:r>
      <w:bookmarkEnd w:id="12"/>
    </w:p>
    <w:p w14:paraId="4452C57F" w14:textId="4B68B80E" w:rsidR="5BE427F6" w:rsidRDefault="5BE427F6" w:rsidP="08B05969">
      <w:pPr>
        <w:rPr>
          <w:rFonts w:ascii="Arial" w:eastAsia="Arial" w:hAnsi="Arial" w:cs="Arial"/>
          <w:color w:val="000000" w:themeColor="text1"/>
          <w:sz w:val="18"/>
          <w:szCs w:val="18"/>
          <w:lang w:val="es-ES"/>
        </w:rPr>
      </w:pPr>
    </w:p>
    <w:p w14:paraId="15AB1C01" w14:textId="0ABBD0E0" w:rsidR="3182B0CF" w:rsidRDefault="3182B0CF" w:rsidP="08B05969">
      <w:pPr>
        <w:rPr>
          <w:highlight w:val="yellow"/>
          <w:lang w:val="es-ES"/>
        </w:rPr>
      </w:pPr>
      <w:r w:rsidRPr="2B6F5596">
        <w:rPr>
          <w:highlight w:val="yellow"/>
          <w:lang w:val="es-ES"/>
        </w:rPr>
        <w:t>(</w:t>
      </w:r>
      <w:proofErr w:type="spellStart"/>
      <w:r w:rsidRPr="2B6F5596">
        <w:rPr>
          <w:highlight w:val="yellow"/>
          <w:lang w:val="es-ES"/>
        </w:rPr>
        <w:t>Backup</w:t>
      </w:r>
      <w:proofErr w:type="spellEnd"/>
      <w:r w:rsidRPr="2B6F5596">
        <w:rPr>
          <w:highlight w:val="yellow"/>
          <w:lang w:val="es-ES"/>
        </w:rPr>
        <w:t>)</w:t>
      </w:r>
    </w:p>
    <w:p w14:paraId="5941E51D" w14:textId="1B07854E" w:rsidR="2B6F5596" w:rsidRDefault="2B6F5596" w:rsidP="2B6F5596">
      <w:pPr>
        <w:rPr>
          <w:highlight w:val="yellow"/>
          <w:lang w:val="es-ES"/>
        </w:rPr>
      </w:pPr>
    </w:p>
    <w:p w14:paraId="51EC14F4" w14:textId="48A8E0A6" w:rsidR="5BE427F6" w:rsidRDefault="73DF46BD" w:rsidP="658CC0EC">
      <w:pPr>
        <w:pStyle w:val="Heading3"/>
        <w:rPr>
          <w:sz w:val="20"/>
          <w:lang w:val="es-ES"/>
        </w:rPr>
      </w:pPr>
      <w:bookmarkStart w:id="13" w:name="_Toc206797740"/>
      <w:r w:rsidRPr="658CC0EC">
        <w:rPr>
          <w:sz w:val="20"/>
          <w:lang w:val="es-ES"/>
        </w:rPr>
        <w:t>Insumos de ejecución</w:t>
      </w:r>
      <w:bookmarkEnd w:id="13"/>
    </w:p>
    <w:sectPr w:rsidR="5BE427F6" w:rsidSect="00427E62">
      <w:headerReference w:type="default" r:id="rId32"/>
      <w:footerReference w:type="default" r:id="rId33"/>
      <w:pgSz w:w="15842" w:h="12242" w:orient="landscape" w:code="1"/>
      <w:pgMar w:top="1134" w:right="709" w:bottom="1134" w:left="567" w:header="568" w:footer="51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1AF9D5" w14:textId="77777777" w:rsidR="00A82BD6" w:rsidRDefault="00A82BD6" w:rsidP="00672F08">
      <w:r>
        <w:separator/>
      </w:r>
    </w:p>
  </w:endnote>
  <w:endnote w:type="continuationSeparator" w:id="0">
    <w:p w14:paraId="6A287F04" w14:textId="77777777" w:rsidR="00A82BD6" w:rsidRDefault="00A82BD6" w:rsidP="00672F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,Times New Roman"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135" w:type="dxa"/>
      <w:tblLayout w:type="fixed"/>
      <w:tblCellMar>
        <w:left w:w="70" w:type="dxa"/>
        <w:right w:w="70" w:type="dxa"/>
      </w:tblCellMar>
      <w:tblLook w:val="00A0" w:firstRow="1" w:lastRow="0" w:firstColumn="1" w:lastColumn="0" w:noHBand="0" w:noVBand="0"/>
    </w:tblPr>
    <w:tblGrid>
      <w:gridCol w:w="3572"/>
      <w:gridCol w:w="3572"/>
      <w:gridCol w:w="2991"/>
    </w:tblGrid>
    <w:tr w:rsidR="00422CBF" w:rsidRPr="00B51B6A" w14:paraId="180C9284" w14:textId="77777777">
      <w:trPr>
        <w:cantSplit/>
      </w:trPr>
      <w:tc>
        <w:tcPr>
          <w:tcW w:w="3572" w:type="dxa"/>
          <w:shd w:val="pct5" w:color="000000" w:fill="FFFFFF"/>
        </w:tcPr>
        <w:p w14:paraId="567D0E04" w14:textId="77777777" w:rsidR="00422CBF" w:rsidRPr="00B51B6A" w:rsidRDefault="00422CBF" w:rsidP="00660EC8">
          <w:pPr>
            <w:spacing w:before="30"/>
            <w:jc w:val="both"/>
            <w:rPr>
              <w:rFonts w:ascii="Arial" w:hAnsi="Arial"/>
            </w:rPr>
          </w:pPr>
          <w:r w:rsidRPr="00B51B6A">
            <w:rPr>
              <w:rFonts w:ascii="Arial" w:hAnsi="Arial"/>
              <w:caps/>
            </w:rPr>
            <w:t xml:space="preserve">FECHA VIGOR: </w:t>
          </w:r>
        </w:p>
      </w:tc>
      <w:tc>
        <w:tcPr>
          <w:tcW w:w="3572" w:type="dxa"/>
          <w:shd w:val="pct5" w:color="000000" w:fill="FFFFFF"/>
        </w:tcPr>
        <w:p w14:paraId="168F8CE4" w14:textId="77777777" w:rsidR="00422CBF" w:rsidRPr="00B51B6A" w:rsidRDefault="00422CBF" w:rsidP="00DF5ECF">
          <w:pPr>
            <w:spacing w:before="30"/>
            <w:rPr>
              <w:rFonts w:ascii="Arial" w:hAnsi="Arial"/>
            </w:rPr>
          </w:pPr>
          <w:r>
            <w:rPr>
              <w:rFonts w:ascii="Arial" w:hAnsi="Arial"/>
            </w:rPr>
            <w:t>PUBLICACIÓN INICIAL</w:t>
          </w:r>
        </w:p>
      </w:tc>
      <w:tc>
        <w:tcPr>
          <w:tcW w:w="2991" w:type="dxa"/>
          <w:shd w:val="pct5" w:color="000000" w:fill="FFFFFF"/>
        </w:tcPr>
        <w:p w14:paraId="1C1CCDB6" w14:textId="77777777" w:rsidR="00422CBF" w:rsidRPr="00B51B6A" w:rsidRDefault="00422CBF" w:rsidP="00226209">
          <w:pPr>
            <w:spacing w:before="30"/>
            <w:jc w:val="right"/>
            <w:rPr>
              <w:rFonts w:ascii="Arial" w:hAnsi="Arial"/>
            </w:rPr>
          </w:pPr>
          <w:r w:rsidRPr="00B51B6A">
            <w:rPr>
              <w:rFonts w:ascii="Arial" w:hAnsi="Arial"/>
              <w:caps/>
            </w:rPr>
            <w:t xml:space="preserve">PÁG. </w:t>
          </w:r>
          <w:r w:rsidRPr="00CD2A31">
            <w:rPr>
              <w:rStyle w:val="PageNumber"/>
              <w:rFonts w:ascii="Arial" w:hAnsi="Arial" w:cs="Arial"/>
            </w:rPr>
            <w:fldChar w:fldCharType="begin"/>
          </w:r>
          <w:r w:rsidRPr="00CD2A31">
            <w:rPr>
              <w:rStyle w:val="PageNumber"/>
              <w:rFonts w:ascii="Arial" w:hAnsi="Arial" w:cs="Arial"/>
            </w:rPr>
            <w:instrText xml:space="preserve"> PAGE </w:instrText>
          </w:r>
          <w:r w:rsidRPr="00CD2A31">
            <w:rPr>
              <w:rStyle w:val="PageNumber"/>
              <w:rFonts w:ascii="Arial" w:hAnsi="Arial" w:cs="Arial"/>
            </w:rPr>
            <w:fldChar w:fldCharType="separate"/>
          </w:r>
          <w:r w:rsidR="009A3F71">
            <w:rPr>
              <w:rStyle w:val="PageNumber"/>
              <w:rFonts w:ascii="Arial" w:hAnsi="Arial" w:cs="Arial"/>
              <w:noProof/>
            </w:rPr>
            <w:t>3</w:t>
          </w:r>
          <w:r w:rsidRPr="00CD2A31">
            <w:rPr>
              <w:rStyle w:val="PageNumber"/>
              <w:rFonts w:ascii="Arial" w:hAnsi="Arial" w:cs="Arial"/>
            </w:rPr>
            <w:fldChar w:fldCharType="end"/>
          </w:r>
          <w:r w:rsidRPr="00B51B6A">
            <w:rPr>
              <w:rFonts w:ascii="Arial" w:hAnsi="Arial"/>
              <w:caps/>
            </w:rPr>
            <w:t xml:space="preserve"> de </w:t>
          </w:r>
          <w:r w:rsidRPr="00CD2A31">
            <w:rPr>
              <w:rStyle w:val="PageNumber"/>
              <w:rFonts w:ascii="Arial" w:hAnsi="Arial" w:cs="Arial"/>
            </w:rPr>
            <w:fldChar w:fldCharType="begin"/>
          </w:r>
          <w:r w:rsidRPr="00CD2A31">
            <w:rPr>
              <w:rStyle w:val="PageNumber"/>
              <w:rFonts w:ascii="Arial" w:hAnsi="Arial" w:cs="Arial"/>
            </w:rPr>
            <w:instrText xml:space="preserve"> NUMPAGES </w:instrText>
          </w:r>
          <w:r w:rsidRPr="00CD2A31">
            <w:rPr>
              <w:rStyle w:val="PageNumber"/>
              <w:rFonts w:ascii="Arial" w:hAnsi="Arial" w:cs="Arial"/>
            </w:rPr>
            <w:fldChar w:fldCharType="separate"/>
          </w:r>
          <w:r w:rsidR="009A3F71">
            <w:rPr>
              <w:rStyle w:val="PageNumber"/>
              <w:rFonts w:ascii="Arial" w:hAnsi="Arial" w:cs="Arial"/>
              <w:noProof/>
            </w:rPr>
            <w:t>8</w:t>
          </w:r>
          <w:r w:rsidRPr="00CD2A31">
            <w:rPr>
              <w:rStyle w:val="PageNumber"/>
              <w:rFonts w:ascii="Arial" w:hAnsi="Arial" w:cs="Arial"/>
            </w:rPr>
            <w:fldChar w:fldCharType="end"/>
          </w:r>
        </w:p>
      </w:tc>
    </w:tr>
    <w:tr w:rsidR="00422CBF" w:rsidRPr="00B51B6A" w14:paraId="2B3F67FC" w14:textId="77777777">
      <w:trPr>
        <w:cantSplit/>
        <w:trHeight w:val="101"/>
      </w:trPr>
      <w:tc>
        <w:tcPr>
          <w:tcW w:w="3572" w:type="dxa"/>
          <w:shd w:val="clear" w:color="000000" w:fill="auto"/>
        </w:tcPr>
        <w:p w14:paraId="355D8BCC" w14:textId="77777777" w:rsidR="00422CBF" w:rsidRPr="00427E62" w:rsidRDefault="00422CBF" w:rsidP="00427E62">
          <w:pPr>
            <w:spacing w:before="40"/>
            <w:jc w:val="right"/>
            <w:rPr>
              <w:rFonts w:ascii="Arial" w:hAnsi="Arial" w:cs="Arial"/>
              <w:color w:val="808080"/>
              <w:sz w:val="10"/>
              <w:szCs w:val="10"/>
            </w:rPr>
          </w:pPr>
        </w:p>
      </w:tc>
      <w:tc>
        <w:tcPr>
          <w:tcW w:w="3572" w:type="dxa"/>
          <w:shd w:val="clear" w:color="000000" w:fill="auto"/>
        </w:tcPr>
        <w:p w14:paraId="60C8F3A3" w14:textId="77777777" w:rsidR="00422CBF" w:rsidRPr="00427E62" w:rsidRDefault="00422CBF" w:rsidP="00427E62">
          <w:pPr>
            <w:spacing w:before="40"/>
            <w:jc w:val="right"/>
            <w:rPr>
              <w:rFonts w:ascii="Arial" w:hAnsi="Arial" w:cs="Arial"/>
              <w:color w:val="808080"/>
              <w:sz w:val="10"/>
              <w:szCs w:val="10"/>
            </w:rPr>
          </w:pPr>
        </w:p>
      </w:tc>
      <w:tc>
        <w:tcPr>
          <w:tcW w:w="2991" w:type="dxa"/>
          <w:shd w:val="clear" w:color="000000" w:fill="auto"/>
        </w:tcPr>
        <w:p w14:paraId="1837AEF3" w14:textId="77777777" w:rsidR="00422CBF" w:rsidRPr="00D406F1" w:rsidRDefault="00422CBF" w:rsidP="00D406F1">
          <w:pPr>
            <w:spacing w:before="40"/>
            <w:jc w:val="right"/>
            <w:rPr>
              <w:rFonts w:ascii="Arial" w:hAnsi="Arial" w:cs="Arial"/>
              <w:color w:val="808080"/>
              <w:sz w:val="10"/>
              <w:szCs w:val="10"/>
            </w:rPr>
          </w:pPr>
          <w:r w:rsidRPr="00A379FE">
            <w:rPr>
              <w:rFonts w:ascii="Arial" w:hAnsi="Arial" w:cs="Arial"/>
              <w:color w:val="808080"/>
              <w:sz w:val="10"/>
              <w:szCs w:val="10"/>
            </w:rPr>
            <w:t>(0</w:t>
          </w:r>
          <w:r>
            <w:rPr>
              <w:rFonts w:ascii="Arial" w:hAnsi="Arial" w:cs="Arial"/>
              <w:color w:val="808080"/>
              <w:sz w:val="10"/>
              <w:szCs w:val="10"/>
            </w:rPr>
            <w:t>52014</w:t>
          </w:r>
          <w:r w:rsidRPr="00A379FE">
            <w:rPr>
              <w:rFonts w:ascii="Arial" w:hAnsi="Arial" w:cs="Arial"/>
              <w:color w:val="808080"/>
              <w:sz w:val="10"/>
              <w:szCs w:val="10"/>
            </w:rPr>
            <w:t>)</w:t>
          </w:r>
        </w:p>
      </w:tc>
    </w:tr>
  </w:tbl>
  <w:p w14:paraId="3A8501DE" w14:textId="77777777" w:rsidR="00422CBF" w:rsidRPr="00A379FE" w:rsidRDefault="00422CBF" w:rsidP="00427E62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3CE23E" w14:textId="77777777" w:rsidR="00A82BD6" w:rsidRDefault="00A82BD6" w:rsidP="00672F08">
      <w:r>
        <w:separator/>
      </w:r>
    </w:p>
  </w:footnote>
  <w:footnote w:type="continuationSeparator" w:id="0">
    <w:p w14:paraId="142A2DCD" w14:textId="77777777" w:rsidR="00A82BD6" w:rsidRDefault="00A82BD6" w:rsidP="00672F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844BD9" w14:textId="0D168386" w:rsidR="00422CBF" w:rsidRDefault="191259E4" w:rsidP="191259E4">
    <w:pPr>
      <w:tabs>
        <w:tab w:val="right" w:pos="9923"/>
      </w:tabs>
      <w:spacing w:after="60"/>
      <w:rPr>
        <w:rFonts w:ascii="Arial" w:hAnsi="Arial"/>
        <w:sz w:val="2"/>
        <w:szCs w:val="2"/>
      </w:rPr>
    </w:pPr>
    <w:r>
      <w:rPr>
        <w:noProof/>
      </w:rPr>
      <w:drawing>
        <wp:inline distT="0" distB="0" distL="0" distR="0" wp14:anchorId="57FD7BE4" wp14:editId="2412A67C">
          <wp:extent cx="1885950" cy="333375"/>
          <wp:effectExtent l="0" t="0" r="0" b="9525"/>
          <wp:docPr id="15" name="Gráfico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áfico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85950" cy="333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422CBF">
      <w:tab/>
    </w:r>
    <w:r w:rsidRPr="191259E4">
      <w:rPr>
        <w:rFonts w:ascii="Arial" w:hAnsi="Arial"/>
        <w:b/>
        <w:bCs/>
        <w:color w:val="FF0000"/>
        <w:sz w:val="36"/>
        <w:szCs w:val="36"/>
      </w:rPr>
      <w:t>FOR-DES-091 Evidencias de Pruebas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12F77"/>
    <w:multiLevelType w:val="hybridMultilevel"/>
    <w:tmpl w:val="BBC62FD0"/>
    <w:lvl w:ilvl="0" w:tplc="830E47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0CD5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B237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EAC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2EE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7829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826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3C6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1C17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02326"/>
    <w:multiLevelType w:val="hybridMultilevel"/>
    <w:tmpl w:val="3B442840"/>
    <w:lvl w:ilvl="0" w:tplc="677EDB2E">
      <w:start w:val="1"/>
      <w:numFmt w:val="decimal"/>
      <w:lvlText w:val="%1."/>
      <w:lvlJc w:val="left"/>
      <w:pPr>
        <w:ind w:left="720" w:hanging="360"/>
      </w:pPr>
    </w:lvl>
    <w:lvl w:ilvl="1" w:tplc="128CDDFE">
      <w:start w:val="1"/>
      <w:numFmt w:val="lowerLetter"/>
      <w:lvlText w:val="%2."/>
      <w:lvlJc w:val="left"/>
      <w:pPr>
        <w:ind w:left="1440" w:hanging="360"/>
      </w:pPr>
    </w:lvl>
    <w:lvl w:ilvl="2" w:tplc="F96089E4">
      <w:start w:val="1"/>
      <w:numFmt w:val="lowerRoman"/>
      <w:lvlText w:val="%3."/>
      <w:lvlJc w:val="right"/>
      <w:pPr>
        <w:ind w:left="2160" w:hanging="180"/>
      </w:pPr>
    </w:lvl>
    <w:lvl w:ilvl="3" w:tplc="6AA80FBE">
      <w:start w:val="1"/>
      <w:numFmt w:val="decimal"/>
      <w:lvlText w:val="%4."/>
      <w:lvlJc w:val="left"/>
      <w:pPr>
        <w:ind w:left="2880" w:hanging="360"/>
      </w:pPr>
    </w:lvl>
    <w:lvl w:ilvl="4" w:tplc="27C4E926">
      <w:start w:val="1"/>
      <w:numFmt w:val="lowerLetter"/>
      <w:lvlText w:val="%5."/>
      <w:lvlJc w:val="left"/>
      <w:pPr>
        <w:ind w:left="3600" w:hanging="360"/>
      </w:pPr>
    </w:lvl>
    <w:lvl w:ilvl="5" w:tplc="EEBE8794">
      <w:start w:val="1"/>
      <w:numFmt w:val="lowerRoman"/>
      <w:lvlText w:val="%6."/>
      <w:lvlJc w:val="right"/>
      <w:pPr>
        <w:ind w:left="4320" w:hanging="180"/>
      </w:pPr>
    </w:lvl>
    <w:lvl w:ilvl="6" w:tplc="CF72ED8E">
      <w:start w:val="1"/>
      <w:numFmt w:val="decimal"/>
      <w:lvlText w:val="%7."/>
      <w:lvlJc w:val="left"/>
      <w:pPr>
        <w:ind w:left="5040" w:hanging="360"/>
      </w:pPr>
    </w:lvl>
    <w:lvl w:ilvl="7" w:tplc="2570B910">
      <w:start w:val="1"/>
      <w:numFmt w:val="lowerLetter"/>
      <w:lvlText w:val="%8."/>
      <w:lvlJc w:val="left"/>
      <w:pPr>
        <w:ind w:left="5760" w:hanging="360"/>
      </w:pPr>
    </w:lvl>
    <w:lvl w:ilvl="8" w:tplc="1076F41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52ED95"/>
    <w:multiLevelType w:val="hybridMultilevel"/>
    <w:tmpl w:val="9EEC356A"/>
    <w:lvl w:ilvl="0" w:tplc="AE96475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B71E99E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C756B2A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896B44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8EB681F0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6A4E8C7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DC6CAB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8183CA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43268DB0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6683D7E"/>
    <w:multiLevelType w:val="hybridMultilevel"/>
    <w:tmpl w:val="E9EA3A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F21D16"/>
    <w:multiLevelType w:val="hybridMultilevel"/>
    <w:tmpl w:val="E99A42DC"/>
    <w:lvl w:ilvl="0" w:tplc="60FE71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349C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F62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76B6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344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EC18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34F1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D8D8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0AA0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500426"/>
    <w:multiLevelType w:val="hybridMultilevel"/>
    <w:tmpl w:val="CD048D82"/>
    <w:lvl w:ilvl="0" w:tplc="9F0AC400">
      <w:start w:val="3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E42C61"/>
    <w:multiLevelType w:val="hybridMultilevel"/>
    <w:tmpl w:val="D324B364"/>
    <w:lvl w:ilvl="0" w:tplc="36944B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841A1F"/>
    <w:multiLevelType w:val="hybridMultilevel"/>
    <w:tmpl w:val="8D2403B8"/>
    <w:lvl w:ilvl="0" w:tplc="14E291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1052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2A8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668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8EA1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C6F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1E72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48B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4FE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9917F"/>
    <w:multiLevelType w:val="hybridMultilevel"/>
    <w:tmpl w:val="2846892A"/>
    <w:lvl w:ilvl="0" w:tplc="951013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2A8A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1E46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383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DAF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F898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8434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C243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949A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157C8"/>
    <w:multiLevelType w:val="multilevel"/>
    <w:tmpl w:val="BB6E16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rial,Times New Roman" w:hAnsi="Arial,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4927CC"/>
    <w:multiLevelType w:val="hybridMultilevel"/>
    <w:tmpl w:val="D1C28996"/>
    <w:lvl w:ilvl="0" w:tplc="D50EF0D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807CF3"/>
    <w:multiLevelType w:val="hybridMultilevel"/>
    <w:tmpl w:val="13E0BF30"/>
    <w:lvl w:ilvl="0" w:tplc="23D86A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3D091B"/>
    <w:multiLevelType w:val="multilevel"/>
    <w:tmpl w:val="AF225B0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1950578821">
    <w:abstractNumId w:val="9"/>
  </w:num>
  <w:num w:numId="2" w16cid:durableId="903371761">
    <w:abstractNumId w:val="2"/>
  </w:num>
  <w:num w:numId="3" w16cid:durableId="226494794">
    <w:abstractNumId w:val="8"/>
  </w:num>
  <w:num w:numId="4" w16cid:durableId="1278442991">
    <w:abstractNumId w:val="1"/>
  </w:num>
  <w:num w:numId="5" w16cid:durableId="483159476">
    <w:abstractNumId w:val="7"/>
  </w:num>
  <w:num w:numId="6" w16cid:durableId="1164324141">
    <w:abstractNumId w:val="0"/>
  </w:num>
  <w:num w:numId="7" w16cid:durableId="1726565162">
    <w:abstractNumId w:val="4"/>
  </w:num>
  <w:num w:numId="8" w16cid:durableId="1498306081">
    <w:abstractNumId w:val="12"/>
  </w:num>
  <w:num w:numId="9" w16cid:durableId="1201820721">
    <w:abstractNumId w:val="3"/>
  </w:num>
  <w:num w:numId="10" w16cid:durableId="15934843">
    <w:abstractNumId w:val="11"/>
  </w:num>
  <w:num w:numId="11" w16cid:durableId="1345785227">
    <w:abstractNumId w:val="5"/>
  </w:num>
  <w:num w:numId="12" w16cid:durableId="741830049">
    <w:abstractNumId w:val="6"/>
  </w:num>
  <w:num w:numId="13" w16cid:durableId="1442146933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comments" w:enforcement="0"/>
  <w:defaultTabStop w:val="709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E35"/>
    <w:rsid w:val="00000B73"/>
    <w:rsid w:val="00003743"/>
    <w:rsid w:val="00007926"/>
    <w:rsid w:val="000102F2"/>
    <w:rsid w:val="0001062E"/>
    <w:rsid w:val="00013E24"/>
    <w:rsid w:val="00016669"/>
    <w:rsid w:val="00016C5E"/>
    <w:rsid w:val="000213C1"/>
    <w:rsid w:val="0002180D"/>
    <w:rsid w:val="00021838"/>
    <w:rsid w:val="00021F15"/>
    <w:rsid w:val="0002208C"/>
    <w:rsid w:val="0002353C"/>
    <w:rsid w:val="00027191"/>
    <w:rsid w:val="00027209"/>
    <w:rsid w:val="0003639E"/>
    <w:rsid w:val="000369A0"/>
    <w:rsid w:val="00037F1E"/>
    <w:rsid w:val="00040598"/>
    <w:rsid w:val="000417C1"/>
    <w:rsid w:val="000426E1"/>
    <w:rsid w:val="00043E2F"/>
    <w:rsid w:val="00044B6F"/>
    <w:rsid w:val="000468B0"/>
    <w:rsid w:val="000510D1"/>
    <w:rsid w:val="00052A6F"/>
    <w:rsid w:val="00053956"/>
    <w:rsid w:val="0005518C"/>
    <w:rsid w:val="00055425"/>
    <w:rsid w:val="00055CC9"/>
    <w:rsid w:val="000611ED"/>
    <w:rsid w:val="00062861"/>
    <w:rsid w:val="00062B30"/>
    <w:rsid w:val="00067AB9"/>
    <w:rsid w:val="00067DF9"/>
    <w:rsid w:val="000708F9"/>
    <w:rsid w:val="0007245B"/>
    <w:rsid w:val="00074117"/>
    <w:rsid w:val="0007424C"/>
    <w:rsid w:val="0007668D"/>
    <w:rsid w:val="000800AA"/>
    <w:rsid w:val="00080E7E"/>
    <w:rsid w:val="0008143B"/>
    <w:rsid w:val="000817B2"/>
    <w:rsid w:val="00083258"/>
    <w:rsid w:val="000835A3"/>
    <w:rsid w:val="00083F9E"/>
    <w:rsid w:val="00084247"/>
    <w:rsid w:val="000844FD"/>
    <w:rsid w:val="0008616D"/>
    <w:rsid w:val="00086FA5"/>
    <w:rsid w:val="00090093"/>
    <w:rsid w:val="000911F2"/>
    <w:rsid w:val="00095D57"/>
    <w:rsid w:val="000968BF"/>
    <w:rsid w:val="00096911"/>
    <w:rsid w:val="000A129E"/>
    <w:rsid w:val="000A13AB"/>
    <w:rsid w:val="000A5895"/>
    <w:rsid w:val="000A7060"/>
    <w:rsid w:val="000B085C"/>
    <w:rsid w:val="000B3AEF"/>
    <w:rsid w:val="000B3FE5"/>
    <w:rsid w:val="000B6F15"/>
    <w:rsid w:val="000C0EC5"/>
    <w:rsid w:val="000C0EF9"/>
    <w:rsid w:val="000C29D4"/>
    <w:rsid w:val="000C310C"/>
    <w:rsid w:val="000C322C"/>
    <w:rsid w:val="000C4004"/>
    <w:rsid w:val="000C6A84"/>
    <w:rsid w:val="000C7FC8"/>
    <w:rsid w:val="000D07D5"/>
    <w:rsid w:val="000D120D"/>
    <w:rsid w:val="000D324D"/>
    <w:rsid w:val="000D3563"/>
    <w:rsid w:val="000D4FDA"/>
    <w:rsid w:val="000D5AD2"/>
    <w:rsid w:val="000D60E5"/>
    <w:rsid w:val="000E2C25"/>
    <w:rsid w:val="000E3101"/>
    <w:rsid w:val="000E4973"/>
    <w:rsid w:val="000E6101"/>
    <w:rsid w:val="000E69D6"/>
    <w:rsid w:val="000E6D93"/>
    <w:rsid w:val="000E6E78"/>
    <w:rsid w:val="000F00F9"/>
    <w:rsid w:val="000F260F"/>
    <w:rsid w:val="000F58FD"/>
    <w:rsid w:val="000F5E01"/>
    <w:rsid w:val="001018C9"/>
    <w:rsid w:val="00101CBB"/>
    <w:rsid w:val="001028E3"/>
    <w:rsid w:val="001029A9"/>
    <w:rsid w:val="00102AD7"/>
    <w:rsid w:val="00103445"/>
    <w:rsid w:val="001059D6"/>
    <w:rsid w:val="00110539"/>
    <w:rsid w:val="00110719"/>
    <w:rsid w:val="00112C7B"/>
    <w:rsid w:val="00113661"/>
    <w:rsid w:val="00113ECA"/>
    <w:rsid w:val="0011591B"/>
    <w:rsid w:val="00117061"/>
    <w:rsid w:val="00117BDC"/>
    <w:rsid w:val="00121646"/>
    <w:rsid w:val="00124982"/>
    <w:rsid w:val="0012511A"/>
    <w:rsid w:val="0012531C"/>
    <w:rsid w:val="001259DE"/>
    <w:rsid w:val="00127E53"/>
    <w:rsid w:val="00130D86"/>
    <w:rsid w:val="00132A80"/>
    <w:rsid w:val="0013759C"/>
    <w:rsid w:val="00146DF8"/>
    <w:rsid w:val="00146E2D"/>
    <w:rsid w:val="00146FCE"/>
    <w:rsid w:val="00147BAC"/>
    <w:rsid w:val="0015089E"/>
    <w:rsid w:val="0015099F"/>
    <w:rsid w:val="00150EA0"/>
    <w:rsid w:val="0015338C"/>
    <w:rsid w:val="00154B2B"/>
    <w:rsid w:val="0015757E"/>
    <w:rsid w:val="00160E49"/>
    <w:rsid w:val="001645A1"/>
    <w:rsid w:val="00164B08"/>
    <w:rsid w:val="001659A6"/>
    <w:rsid w:val="00166D32"/>
    <w:rsid w:val="001710F4"/>
    <w:rsid w:val="00171462"/>
    <w:rsid w:val="00171706"/>
    <w:rsid w:val="001718D2"/>
    <w:rsid w:val="001745BE"/>
    <w:rsid w:val="00174E72"/>
    <w:rsid w:val="00174E9C"/>
    <w:rsid w:val="00175535"/>
    <w:rsid w:val="0017668F"/>
    <w:rsid w:val="00176801"/>
    <w:rsid w:val="0017682A"/>
    <w:rsid w:val="00176F38"/>
    <w:rsid w:val="001774DB"/>
    <w:rsid w:val="00177FEC"/>
    <w:rsid w:val="0018087E"/>
    <w:rsid w:val="0018115A"/>
    <w:rsid w:val="0018122B"/>
    <w:rsid w:val="00181D27"/>
    <w:rsid w:val="001821F4"/>
    <w:rsid w:val="00184A15"/>
    <w:rsid w:val="0019049A"/>
    <w:rsid w:val="00190F38"/>
    <w:rsid w:val="00192B54"/>
    <w:rsid w:val="0019548C"/>
    <w:rsid w:val="00197466"/>
    <w:rsid w:val="001975C3"/>
    <w:rsid w:val="001A0B61"/>
    <w:rsid w:val="001A19B7"/>
    <w:rsid w:val="001A36F4"/>
    <w:rsid w:val="001A3763"/>
    <w:rsid w:val="001A426B"/>
    <w:rsid w:val="001A7D0A"/>
    <w:rsid w:val="001B1A13"/>
    <w:rsid w:val="001B4452"/>
    <w:rsid w:val="001B590A"/>
    <w:rsid w:val="001B730B"/>
    <w:rsid w:val="001C0769"/>
    <w:rsid w:val="001C116A"/>
    <w:rsid w:val="001C1F00"/>
    <w:rsid w:val="001C36E8"/>
    <w:rsid w:val="001C53BA"/>
    <w:rsid w:val="001C5429"/>
    <w:rsid w:val="001D2B5B"/>
    <w:rsid w:val="001D3E6B"/>
    <w:rsid w:val="001D4C8A"/>
    <w:rsid w:val="001D74C4"/>
    <w:rsid w:val="001E2B7B"/>
    <w:rsid w:val="001E378C"/>
    <w:rsid w:val="001E4365"/>
    <w:rsid w:val="001E4B41"/>
    <w:rsid w:val="001E6D5E"/>
    <w:rsid w:val="001F0835"/>
    <w:rsid w:val="001F137F"/>
    <w:rsid w:val="001F1CE6"/>
    <w:rsid w:val="001F4944"/>
    <w:rsid w:val="001F6234"/>
    <w:rsid w:val="001F6617"/>
    <w:rsid w:val="001F683C"/>
    <w:rsid w:val="001F70A1"/>
    <w:rsid w:val="002037E2"/>
    <w:rsid w:val="00205431"/>
    <w:rsid w:val="002077FB"/>
    <w:rsid w:val="00210B36"/>
    <w:rsid w:val="00211EC1"/>
    <w:rsid w:val="00213877"/>
    <w:rsid w:val="00216373"/>
    <w:rsid w:val="00220FFC"/>
    <w:rsid w:val="002227DD"/>
    <w:rsid w:val="00225A1A"/>
    <w:rsid w:val="00226209"/>
    <w:rsid w:val="0022787E"/>
    <w:rsid w:val="00230693"/>
    <w:rsid w:val="00232EBC"/>
    <w:rsid w:val="00233AAA"/>
    <w:rsid w:val="002350DB"/>
    <w:rsid w:val="002370A8"/>
    <w:rsid w:val="00242300"/>
    <w:rsid w:val="002423B9"/>
    <w:rsid w:val="00242953"/>
    <w:rsid w:val="00242F70"/>
    <w:rsid w:val="0024542E"/>
    <w:rsid w:val="00245674"/>
    <w:rsid w:val="002520BE"/>
    <w:rsid w:val="002563D4"/>
    <w:rsid w:val="00256C9E"/>
    <w:rsid w:val="00256F3E"/>
    <w:rsid w:val="0025704E"/>
    <w:rsid w:val="00257BD8"/>
    <w:rsid w:val="00262DB5"/>
    <w:rsid w:val="00263ED7"/>
    <w:rsid w:val="00263FB4"/>
    <w:rsid w:val="002647BE"/>
    <w:rsid w:val="002652E2"/>
    <w:rsid w:val="002654D8"/>
    <w:rsid w:val="00267919"/>
    <w:rsid w:val="0027332C"/>
    <w:rsid w:val="0027424A"/>
    <w:rsid w:val="0027670B"/>
    <w:rsid w:val="002800F2"/>
    <w:rsid w:val="00282157"/>
    <w:rsid w:val="002845DE"/>
    <w:rsid w:val="00284A5C"/>
    <w:rsid w:val="00285D73"/>
    <w:rsid w:val="002877AD"/>
    <w:rsid w:val="002912FC"/>
    <w:rsid w:val="00292933"/>
    <w:rsid w:val="00294AE9"/>
    <w:rsid w:val="002961D6"/>
    <w:rsid w:val="002A2164"/>
    <w:rsid w:val="002A317F"/>
    <w:rsid w:val="002A401B"/>
    <w:rsid w:val="002A563F"/>
    <w:rsid w:val="002A5E37"/>
    <w:rsid w:val="002A62E8"/>
    <w:rsid w:val="002B10E9"/>
    <w:rsid w:val="002B441C"/>
    <w:rsid w:val="002B49D4"/>
    <w:rsid w:val="002B7598"/>
    <w:rsid w:val="002B7EE1"/>
    <w:rsid w:val="002C15AE"/>
    <w:rsid w:val="002C3990"/>
    <w:rsid w:val="002C3A7C"/>
    <w:rsid w:val="002C3BF6"/>
    <w:rsid w:val="002C44F0"/>
    <w:rsid w:val="002C56F3"/>
    <w:rsid w:val="002C7201"/>
    <w:rsid w:val="002D266E"/>
    <w:rsid w:val="002D268C"/>
    <w:rsid w:val="002D2945"/>
    <w:rsid w:val="002D3117"/>
    <w:rsid w:val="002D332A"/>
    <w:rsid w:val="002D4608"/>
    <w:rsid w:val="002D5AF6"/>
    <w:rsid w:val="002E04FF"/>
    <w:rsid w:val="002E0AFA"/>
    <w:rsid w:val="002E14B1"/>
    <w:rsid w:val="002E1BF7"/>
    <w:rsid w:val="002E2B89"/>
    <w:rsid w:val="002E31E0"/>
    <w:rsid w:val="002E417E"/>
    <w:rsid w:val="002E77B5"/>
    <w:rsid w:val="002F2696"/>
    <w:rsid w:val="002F337C"/>
    <w:rsid w:val="002F46DB"/>
    <w:rsid w:val="002F7E5F"/>
    <w:rsid w:val="0030283F"/>
    <w:rsid w:val="003058CC"/>
    <w:rsid w:val="003062CC"/>
    <w:rsid w:val="003070D0"/>
    <w:rsid w:val="00307BE6"/>
    <w:rsid w:val="003104C8"/>
    <w:rsid w:val="003118AE"/>
    <w:rsid w:val="00311FBD"/>
    <w:rsid w:val="00312778"/>
    <w:rsid w:val="003143A1"/>
    <w:rsid w:val="00314A12"/>
    <w:rsid w:val="0031649F"/>
    <w:rsid w:val="0031C0F3"/>
    <w:rsid w:val="0032035E"/>
    <w:rsid w:val="00320847"/>
    <w:rsid w:val="00320935"/>
    <w:rsid w:val="003211C7"/>
    <w:rsid w:val="00322C03"/>
    <w:rsid w:val="0032326D"/>
    <w:rsid w:val="003238DD"/>
    <w:rsid w:val="003240DA"/>
    <w:rsid w:val="00324741"/>
    <w:rsid w:val="00330D04"/>
    <w:rsid w:val="003314C7"/>
    <w:rsid w:val="003314FD"/>
    <w:rsid w:val="00331F4F"/>
    <w:rsid w:val="00331FAB"/>
    <w:rsid w:val="00332CD8"/>
    <w:rsid w:val="0033495B"/>
    <w:rsid w:val="003349B8"/>
    <w:rsid w:val="00335E91"/>
    <w:rsid w:val="00336078"/>
    <w:rsid w:val="0034005D"/>
    <w:rsid w:val="003408B0"/>
    <w:rsid w:val="00342C72"/>
    <w:rsid w:val="003438B7"/>
    <w:rsid w:val="00344293"/>
    <w:rsid w:val="003456ED"/>
    <w:rsid w:val="003462A8"/>
    <w:rsid w:val="00350365"/>
    <w:rsid w:val="0035611F"/>
    <w:rsid w:val="00357B2E"/>
    <w:rsid w:val="00360DA8"/>
    <w:rsid w:val="00360DB2"/>
    <w:rsid w:val="00362AEF"/>
    <w:rsid w:val="00362C7A"/>
    <w:rsid w:val="00363404"/>
    <w:rsid w:val="00363A88"/>
    <w:rsid w:val="00367CF1"/>
    <w:rsid w:val="003705E1"/>
    <w:rsid w:val="00370ABB"/>
    <w:rsid w:val="00370D9B"/>
    <w:rsid w:val="00373752"/>
    <w:rsid w:val="00373B69"/>
    <w:rsid w:val="00374A96"/>
    <w:rsid w:val="0037554E"/>
    <w:rsid w:val="0038084C"/>
    <w:rsid w:val="00383367"/>
    <w:rsid w:val="0038368D"/>
    <w:rsid w:val="00383A7D"/>
    <w:rsid w:val="0038780C"/>
    <w:rsid w:val="00392672"/>
    <w:rsid w:val="00397BA6"/>
    <w:rsid w:val="00397C32"/>
    <w:rsid w:val="003A0432"/>
    <w:rsid w:val="003A1970"/>
    <w:rsid w:val="003A1E36"/>
    <w:rsid w:val="003A2CA2"/>
    <w:rsid w:val="003A3420"/>
    <w:rsid w:val="003A3E7C"/>
    <w:rsid w:val="003A59F0"/>
    <w:rsid w:val="003A66F6"/>
    <w:rsid w:val="003A6A8B"/>
    <w:rsid w:val="003B16A2"/>
    <w:rsid w:val="003B427D"/>
    <w:rsid w:val="003B4B07"/>
    <w:rsid w:val="003B553E"/>
    <w:rsid w:val="003B5AE6"/>
    <w:rsid w:val="003B7B4F"/>
    <w:rsid w:val="003C1E91"/>
    <w:rsid w:val="003C395C"/>
    <w:rsid w:val="003C396B"/>
    <w:rsid w:val="003C4EAD"/>
    <w:rsid w:val="003D0505"/>
    <w:rsid w:val="003D06D9"/>
    <w:rsid w:val="003D16E9"/>
    <w:rsid w:val="003D311D"/>
    <w:rsid w:val="003D577A"/>
    <w:rsid w:val="003E0400"/>
    <w:rsid w:val="003E0D65"/>
    <w:rsid w:val="003E1677"/>
    <w:rsid w:val="003E5604"/>
    <w:rsid w:val="003F0CA8"/>
    <w:rsid w:val="003F0F47"/>
    <w:rsid w:val="003F1B30"/>
    <w:rsid w:val="003F2625"/>
    <w:rsid w:val="003F2769"/>
    <w:rsid w:val="003F368D"/>
    <w:rsid w:val="003F4C0B"/>
    <w:rsid w:val="003F51A6"/>
    <w:rsid w:val="003F53B7"/>
    <w:rsid w:val="003F6464"/>
    <w:rsid w:val="0040177A"/>
    <w:rsid w:val="00401852"/>
    <w:rsid w:val="004019D0"/>
    <w:rsid w:val="00401FDB"/>
    <w:rsid w:val="00404603"/>
    <w:rsid w:val="0040568F"/>
    <w:rsid w:val="00405A84"/>
    <w:rsid w:val="00406258"/>
    <w:rsid w:val="00407B37"/>
    <w:rsid w:val="004117A8"/>
    <w:rsid w:val="004124DE"/>
    <w:rsid w:val="0041309A"/>
    <w:rsid w:val="00413742"/>
    <w:rsid w:val="00413F1B"/>
    <w:rsid w:val="004179E9"/>
    <w:rsid w:val="004214CC"/>
    <w:rsid w:val="00422CBF"/>
    <w:rsid w:val="00425523"/>
    <w:rsid w:val="00425820"/>
    <w:rsid w:val="00426DEC"/>
    <w:rsid w:val="00427E62"/>
    <w:rsid w:val="00430EDE"/>
    <w:rsid w:val="004312A0"/>
    <w:rsid w:val="00431A0F"/>
    <w:rsid w:val="004333EB"/>
    <w:rsid w:val="00434C4A"/>
    <w:rsid w:val="00434C8A"/>
    <w:rsid w:val="00436C80"/>
    <w:rsid w:val="00436E27"/>
    <w:rsid w:val="00436F1A"/>
    <w:rsid w:val="00437809"/>
    <w:rsid w:val="00437BFE"/>
    <w:rsid w:val="004415FB"/>
    <w:rsid w:val="00450E14"/>
    <w:rsid w:val="004510CC"/>
    <w:rsid w:val="0045116B"/>
    <w:rsid w:val="00451197"/>
    <w:rsid w:val="0045138E"/>
    <w:rsid w:val="00451C24"/>
    <w:rsid w:val="00452941"/>
    <w:rsid w:val="0045340C"/>
    <w:rsid w:val="004554AA"/>
    <w:rsid w:val="004555C7"/>
    <w:rsid w:val="00455934"/>
    <w:rsid w:val="00456050"/>
    <w:rsid w:val="00457901"/>
    <w:rsid w:val="00460156"/>
    <w:rsid w:val="0046082F"/>
    <w:rsid w:val="004611DA"/>
    <w:rsid w:val="004633E7"/>
    <w:rsid w:val="00464F55"/>
    <w:rsid w:val="00466E9E"/>
    <w:rsid w:val="004703A9"/>
    <w:rsid w:val="0047137F"/>
    <w:rsid w:val="00471798"/>
    <w:rsid w:val="00473472"/>
    <w:rsid w:val="004825F3"/>
    <w:rsid w:val="0048411E"/>
    <w:rsid w:val="00485A38"/>
    <w:rsid w:val="00490D74"/>
    <w:rsid w:val="00494457"/>
    <w:rsid w:val="00494F56"/>
    <w:rsid w:val="004954B0"/>
    <w:rsid w:val="0049784D"/>
    <w:rsid w:val="004A172A"/>
    <w:rsid w:val="004A5254"/>
    <w:rsid w:val="004B155C"/>
    <w:rsid w:val="004C19A6"/>
    <w:rsid w:val="004C4567"/>
    <w:rsid w:val="004C4C02"/>
    <w:rsid w:val="004C57D5"/>
    <w:rsid w:val="004C5876"/>
    <w:rsid w:val="004D2B3A"/>
    <w:rsid w:val="004D5AD5"/>
    <w:rsid w:val="004D64AC"/>
    <w:rsid w:val="004D674C"/>
    <w:rsid w:val="004E0654"/>
    <w:rsid w:val="004E0BFB"/>
    <w:rsid w:val="004E1673"/>
    <w:rsid w:val="004F161B"/>
    <w:rsid w:val="004F2BA8"/>
    <w:rsid w:val="004F4628"/>
    <w:rsid w:val="004F63C4"/>
    <w:rsid w:val="004F6F13"/>
    <w:rsid w:val="004F79F1"/>
    <w:rsid w:val="00501427"/>
    <w:rsid w:val="0050212B"/>
    <w:rsid w:val="0050420D"/>
    <w:rsid w:val="00504922"/>
    <w:rsid w:val="00505A73"/>
    <w:rsid w:val="0050760A"/>
    <w:rsid w:val="00510B7E"/>
    <w:rsid w:val="00510FCA"/>
    <w:rsid w:val="00511860"/>
    <w:rsid w:val="00511957"/>
    <w:rsid w:val="005126A3"/>
    <w:rsid w:val="00512D28"/>
    <w:rsid w:val="005130E6"/>
    <w:rsid w:val="00514265"/>
    <w:rsid w:val="00516555"/>
    <w:rsid w:val="00517D08"/>
    <w:rsid w:val="00520C7A"/>
    <w:rsid w:val="00520D9B"/>
    <w:rsid w:val="0052179F"/>
    <w:rsid w:val="00522D85"/>
    <w:rsid w:val="00523815"/>
    <w:rsid w:val="005264DF"/>
    <w:rsid w:val="005264FD"/>
    <w:rsid w:val="00530395"/>
    <w:rsid w:val="005308BB"/>
    <w:rsid w:val="00531365"/>
    <w:rsid w:val="00531741"/>
    <w:rsid w:val="00533B0C"/>
    <w:rsid w:val="00534875"/>
    <w:rsid w:val="00534CAC"/>
    <w:rsid w:val="00535F56"/>
    <w:rsid w:val="00537058"/>
    <w:rsid w:val="00540136"/>
    <w:rsid w:val="005401E0"/>
    <w:rsid w:val="00541EF1"/>
    <w:rsid w:val="00544878"/>
    <w:rsid w:val="00546153"/>
    <w:rsid w:val="00547A99"/>
    <w:rsid w:val="005523CF"/>
    <w:rsid w:val="00554C8F"/>
    <w:rsid w:val="00560C92"/>
    <w:rsid w:val="005614FE"/>
    <w:rsid w:val="005630DD"/>
    <w:rsid w:val="00564F6C"/>
    <w:rsid w:val="00566344"/>
    <w:rsid w:val="00574552"/>
    <w:rsid w:val="0057541D"/>
    <w:rsid w:val="00575532"/>
    <w:rsid w:val="005802AE"/>
    <w:rsid w:val="00582B5B"/>
    <w:rsid w:val="00582F08"/>
    <w:rsid w:val="00583205"/>
    <w:rsid w:val="005850B4"/>
    <w:rsid w:val="005863D6"/>
    <w:rsid w:val="005866C3"/>
    <w:rsid w:val="00586D1C"/>
    <w:rsid w:val="005879E6"/>
    <w:rsid w:val="00587C9B"/>
    <w:rsid w:val="00593EBB"/>
    <w:rsid w:val="005946A3"/>
    <w:rsid w:val="0059631A"/>
    <w:rsid w:val="0059785B"/>
    <w:rsid w:val="005A0928"/>
    <w:rsid w:val="005A1F47"/>
    <w:rsid w:val="005A26C8"/>
    <w:rsid w:val="005A32A9"/>
    <w:rsid w:val="005A42FB"/>
    <w:rsid w:val="005B2359"/>
    <w:rsid w:val="005B3FB6"/>
    <w:rsid w:val="005B4497"/>
    <w:rsid w:val="005B6C1E"/>
    <w:rsid w:val="005C045E"/>
    <w:rsid w:val="005C281F"/>
    <w:rsid w:val="005C418B"/>
    <w:rsid w:val="005C467D"/>
    <w:rsid w:val="005C57E5"/>
    <w:rsid w:val="005C69FD"/>
    <w:rsid w:val="005C6A1B"/>
    <w:rsid w:val="005C70E2"/>
    <w:rsid w:val="005D2ACD"/>
    <w:rsid w:val="005D4226"/>
    <w:rsid w:val="005D6D5D"/>
    <w:rsid w:val="005D72C6"/>
    <w:rsid w:val="005E04C2"/>
    <w:rsid w:val="005E0EC3"/>
    <w:rsid w:val="005E69E0"/>
    <w:rsid w:val="005E6A9A"/>
    <w:rsid w:val="005F1AF7"/>
    <w:rsid w:val="005F1BE7"/>
    <w:rsid w:val="005F2FA0"/>
    <w:rsid w:val="005F4D9A"/>
    <w:rsid w:val="005F5457"/>
    <w:rsid w:val="005F684A"/>
    <w:rsid w:val="005F6B02"/>
    <w:rsid w:val="00601CA7"/>
    <w:rsid w:val="0060221C"/>
    <w:rsid w:val="006024FD"/>
    <w:rsid w:val="00603228"/>
    <w:rsid w:val="006057E0"/>
    <w:rsid w:val="00606C7D"/>
    <w:rsid w:val="006115E1"/>
    <w:rsid w:val="006123A4"/>
    <w:rsid w:val="00614861"/>
    <w:rsid w:val="00616A1A"/>
    <w:rsid w:val="0062298F"/>
    <w:rsid w:val="00625096"/>
    <w:rsid w:val="00626596"/>
    <w:rsid w:val="00631E24"/>
    <w:rsid w:val="00633FFE"/>
    <w:rsid w:val="00634789"/>
    <w:rsid w:val="00635880"/>
    <w:rsid w:val="0063664D"/>
    <w:rsid w:val="00637C1E"/>
    <w:rsid w:val="00640A84"/>
    <w:rsid w:val="006412A4"/>
    <w:rsid w:val="00642A12"/>
    <w:rsid w:val="0064335F"/>
    <w:rsid w:val="00643ABD"/>
    <w:rsid w:val="00644CB8"/>
    <w:rsid w:val="00645851"/>
    <w:rsid w:val="006467FB"/>
    <w:rsid w:val="00646C31"/>
    <w:rsid w:val="006517C6"/>
    <w:rsid w:val="00654C00"/>
    <w:rsid w:val="0065604F"/>
    <w:rsid w:val="006561E3"/>
    <w:rsid w:val="0065649C"/>
    <w:rsid w:val="00657EC8"/>
    <w:rsid w:val="006601CE"/>
    <w:rsid w:val="00660EC8"/>
    <w:rsid w:val="00661842"/>
    <w:rsid w:val="00661D8E"/>
    <w:rsid w:val="00663F9E"/>
    <w:rsid w:val="0066407D"/>
    <w:rsid w:val="00664DC4"/>
    <w:rsid w:val="00664FE3"/>
    <w:rsid w:val="0066593A"/>
    <w:rsid w:val="00665DC5"/>
    <w:rsid w:val="0067248E"/>
    <w:rsid w:val="00672843"/>
    <w:rsid w:val="00672A61"/>
    <w:rsid w:val="00672F08"/>
    <w:rsid w:val="00673BDA"/>
    <w:rsid w:val="006755DA"/>
    <w:rsid w:val="006761AD"/>
    <w:rsid w:val="006804C8"/>
    <w:rsid w:val="00680558"/>
    <w:rsid w:val="00680D0D"/>
    <w:rsid w:val="006825C6"/>
    <w:rsid w:val="006828E1"/>
    <w:rsid w:val="0068363A"/>
    <w:rsid w:val="006871A9"/>
    <w:rsid w:val="006872DF"/>
    <w:rsid w:val="00687994"/>
    <w:rsid w:val="0069187C"/>
    <w:rsid w:val="00696297"/>
    <w:rsid w:val="006979F6"/>
    <w:rsid w:val="006A0F03"/>
    <w:rsid w:val="006A13D8"/>
    <w:rsid w:val="006A146D"/>
    <w:rsid w:val="006A22C1"/>
    <w:rsid w:val="006A3892"/>
    <w:rsid w:val="006A4950"/>
    <w:rsid w:val="006A4EE4"/>
    <w:rsid w:val="006A66E6"/>
    <w:rsid w:val="006A70DE"/>
    <w:rsid w:val="006A77D2"/>
    <w:rsid w:val="006B09CB"/>
    <w:rsid w:val="006B39DF"/>
    <w:rsid w:val="006B4362"/>
    <w:rsid w:val="006B458D"/>
    <w:rsid w:val="006B560F"/>
    <w:rsid w:val="006B5EC5"/>
    <w:rsid w:val="006B693A"/>
    <w:rsid w:val="006C09DB"/>
    <w:rsid w:val="006C0D0C"/>
    <w:rsid w:val="006C358A"/>
    <w:rsid w:val="006C3786"/>
    <w:rsid w:val="006C3E61"/>
    <w:rsid w:val="006D1CBC"/>
    <w:rsid w:val="006D269E"/>
    <w:rsid w:val="006D31C0"/>
    <w:rsid w:val="006E1F1F"/>
    <w:rsid w:val="006E2112"/>
    <w:rsid w:val="006E3696"/>
    <w:rsid w:val="006E45A5"/>
    <w:rsid w:val="006E6857"/>
    <w:rsid w:val="006E729D"/>
    <w:rsid w:val="006F3156"/>
    <w:rsid w:val="006F3544"/>
    <w:rsid w:val="006F3FC1"/>
    <w:rsid w:val="006F4428"/>
    <w:rsid w:val="006F5520"/>
    <w:rsid w:val="006F7900"/>
    <w:rsid w:val="00701D94"/>
    <w:rsid w:val="00705799"/>
    <w:rsid w:val="00710B92"/>
    <w:rsid w:val="00713009"/>
    <w:rsid w:val="00713CE8"/>
    <w:rsid w:val="00716E43"/>
    <w:rsid w:val="0071767A"/>
    <w:rsid w:val="007200B6"/>
    <w:rsid w:val="007204E6"/>
    <w:rsid w:val="00720B86"/>
    <w:rsid w:val="0072148A"/>
    <w:rsid w:val="00722C6B"/>
    <w:rsid w:val="00723AF2"/>
    <w:rsid w:val="00723E64"/>
    <w:rsid w:val="00726DD5"/>
    <w:rsid w:val="0072729A"/>
    <w:rsid w:val="007275D8"/>
    <w:rsid w:val="007338A7"/>
    <w:rsid w:val="007343E4"/>
    <w:rsid w:val="00736BDB"/>
    <w:rsid w:val="00737FB8"/>
    <w:rsid w:val="00741193"/>
    <w:rsid w:val="00741243"/>
    <w:rsid w:val="0074141C"/>
    <w:rsid w:val="00744009"/>
    <w:rsid w:val="00747F53"/>
    <w:rsid w:val="00752868"/>
    <w:rsid w:val="00755C18"/>
    <w:rsid w:val="00756028"/>
    <w:rsid w:val="0076005D"/>
    <w:rsid w:val="0076073D"/>
    <w:rsid w:val="00761A51"/>
    <w:rsid w:val="007622E4"/>
    <w:rsid w:val="00762C22"/>
    <w:rsid w:val="00762CCE"/>
    <w:rsid w:val="00765694"/>
    <w:rsid w:val="00773704"/>
    <w:rsid w:val="00775ED5"/>
    <w:rsid w:val="0077679A"/>
    <w:rsid w:val="007770BE"/>
    <w:rsid w:val="007775B9"/>
    <w:rsid w:val="007814B6"/>
    <w:rsid w:val="007817B7"/>
    <w:rsid w:val="00781924"/>
    <w:rsid w:val="00781D31"/>
    <w:rsid w:val="00782727"/>
    <w:rsid w:val="00783D6A"/>
    <w:rsid w:val="00786FCF"/>
    <w:rsid w:val="007914BF"/>
    <w:rsid w:val="0079163C"/>
    <w:rsid w:val="00793620"/>
    <w:rsid w:val="00794466"/>
    <w:rsid w:val="00794658"/>
    <w:rsid w:val="00797A99"/>
    <w:rsid w:val="007A0D6F"/>
    <w:rsid w:val="007A0FC9"/>
    <w:rsid w:val="007A28AC"/>
    <w:rsid w:val="007A5148"/>
    <w:rsid w:val="007B133E"/>
    <w:rsid w:val="007B1734"/>
    <w:rsid w:val="007B29BE"/>
    <w:rsid w:val="007B502C"/>
    <w:rsid w:val="007B6A89"/>
    <w:rsid w:val="007C0283"/>
    <w:rsid w:val="007C1869"/>
    <w:rsid w:val="007C1E45"/>
    <w:rsid w:val="007D0DBD"/>
    <w:rsid w:val="007D41F8"/>
    <w:rsid w:val="007D73C7"/>
    <w:rsid w:val="007D7459"/>
    <w:rsid w:val="007E18DE"/>
    <w:rsid w:val="007E47DC"/>
    <w:rsid w:val="007E6CD9"/>
    <w:rsid w:val="007E6E60"/>
    <w:rsid w:val="007E7988"/>
    <w:rsid w:val="007F354E"/>
    <w:rsid w:val="007F4C4F"/>
    <w:rsid w:val="007F56C7"/>
    <w:rsid w:val="007F589C"/>
    <w:rsid w:val="007F5D22"/>
    <w:rsid w:val="007F71F9"/>
    <w:rsid w:val="00801AC0"/>
    <w:rsid w:val="00801C8B"/>
    <w:rsid w:val="00803B85"/>
    <w:rsid w:val="00803CB5"/>
    <w:rsid w:val="008046F0"/>
    <w:rsid w:val="0080538A"/>
    <w:rsid w:val="00805989"/>
    <w:rsid w:val="00805C8D"/>
    <w:rsid w:val="00806A3F"/>
    <w:rsid w:val="00807773"/>
    <w:rsid w:val="008119C9"/>
    <w:rsid w:val="00812A78"/>
    <w:rsid w:val="0081354F"/>
    <w:rsid w:val="00815D0A"/>
    <w:rsid w:val="0081654F"/>
    <w:rsid w:val="00817345"/>
    <w:rsid w:val="008173B2"/>
    <w:rsid w:val="00817722"/>
    <w:rsid w:val="00817B1A"/>
    <w:rsid w:val="008206A4"/>
    <w:rsid w:val="00820973"/>
    <w:rsid w:val="008229BF"/>
    <w:rsid w:val="00822BA9"/>
    <w:rsid w:val="00825AB3"/>
    <w:rsid w:val="00827115"/>
    <w:rsid w:val="00827378"/>
    <w:rsid w:val="00830F74"/>
    <w:rsid w:val="008313C1"/>
    <w:rsid w:val="008327BD"/>
    <w:rsid w:val="0083293B"/>
    <w:rsid w:val="00833A1A"/>
    <w:rsid w:val="00836046"/>
    <w:rsid w:val="00836665"/>
    <w:rsid w:val="008370CF"/>
    <w:rsid w:val="00843F4C"/>
    <w:rsid w:val="008519DD"/>
    <w:rsid w:val="008527F2"/>
    <w:rsid w:val="008554A1"/>
    <w:rsid w:val="00855989"/>
    <w:rsid w:val="00856A7D"/>
    <w:rsid w:val="00857C37"/>
    <w:rsid w:val="00862CA5"/>
    <w:rsid w:val="00864E25"/>
    <w:rsid w:val="008662AF"/>
    <w:rsid w:val="00867531"/>
    <w:rsid w:val="00871110"/>
    <w:rsid w:val="008720BB"/>
    <w:rsid w:val="00873107"/>
    <w:rsid w:val="00873A7E"/>
    <w:rsid w:val="00873C4C"/>
    <w:rsid w:val="00873F68"/>
    <w:rsid w:val="008748B3"/>
    <w:rsid w:val="00874CC0"/>
    <w:rsid w:val="00876292"/>
    <w:rsid w:val="00877F10"/>
    <w:rsid w:val="008812A1"/>
    <w:rsid w:val="00881AA8"/>
    <w:rsid w:val="00881F85"/>
    <w:rsid w:val="00882B77"/>
    <w:rsid w:val="008838A1"/>
    <w:rsid w:val="00885835"/>
    <w:rsid w:val="008877D6"/>
    <w:rsid w:val="00890BB1"/>
    <w:rsid w:val="0089132D"/>
    <w:rsid w:val="00891C5C"/>
    <w:rsid w:val="00893ABE"/>
    <w:rsid w:val="0089481D"/>
    <w:rsid w:val="0089566E"/>
    <w:rsid w:val="008A2CBE"/>
    <w:rsid w:val="008A513C"/>
    <w:rsid w:val="008A5865"/>
    <w:rsid w:val="008A717B"/>
    <w:rsid w:val="008A7C68"/>
    <w:rsid w:val="008B005A"/>
    <w:rsid w:val="008B02C9"/>
    <w:rsid w:val="008B06E4"/>
    <w:rsid w:val="008B3966"/>
    <w:rsid w:val="008B448A"/>
    <w:rsid w:val="008B6DE2"/>
    <w:rsid w:val="008C222B"/>
    <w:rsid w:val="008C4AD7"/>
    <w:rsid w:val="008C5822"/>
    <w:rsid w:val="008C5B08"/>
    <w:rsid w:val="008C5F49"/>
    <w:rsid w:val="008C69B0"/>
    <w:rsid w:val="008D6055"/>
    <w:rsid w:val="008D74D6"/>
    <w:rsid w:val="008E2D9C"/>
    <w:rsid w:val="008E4D1F"/>
    <w:rsid w:val="008E6149"/>
    <w:rsid w:val="008F16A7"/>
    <w:rsid w:val="008F2BE2"/>
    <w:rsid w:val="008F404B"/>
    <w:rsid w:val="008F42ED"/>
    <w:rsid w:val="008F4AAD"/>
    <w:rsid w:val="008F51BE"/>
    <w:rsid w:val="008F65AB"/>
    <w:rsid w:val="008F7672"/>
    <w:rsid w:val="008F7735"/>
    <w:rsid w:val="00903107"/>
    <w:rsid w:val="00906729"/>
    <w:rsid w:val="009067CA"/>
    <w:rsid w:val="00911453"/>
    <w:rsid w:val="009158D3"/>
    <w:rsid w:val="009220BE"/>
    <w:rsid w:val="009229A2"/>
    <w:rsid w:val="009271CD"/>
    <w:rsid w:val="009278C1"/>
    <w:rsid w:val="009321D9"/>
    <w:rsid w:val="00932260"/>
    <w:rsid w:val="0093242B"/>
    <w:rsid w:val="00935709"/>
    <w:rsid w:val="00936F5D"/>
    <w:rsid w:val="0093727B"/>
    <w:rsid w:val="00941435"/>
    <w:rsid w:val="009425A5"/>
    <w:rsid w:val="009467CE"/>
    <w:rsid w:val="00946DDF"/>
    <w:rsid w:val="0094720E"/>
    <w:rsid w:val="00947D09"/>
    <w:rsid w:val="009502CC"/>
    <w:rsid w:val="00953E35"/>
    <w:rsid w:val="00954260"/>
    <w:rsid w:val="00954B2A"/>
    <w:rsid w:val="00957EC9"/>
    <w:rsid w:val="009603AA"/>
    <w:rsid w:val="00962CE6"/>
    <w:rsid w:val="00963B0C"/>
    <w:rsid w:val="00965A23"/>
    <w:rsid w:val="009729C1"/>
    <w:rsid w:val="009753F1"/>
    <w:rsid w:val="0097740F"/>
    <w:rsid w:val="0097771D"/>
    <w:rsid w:val="0098005D"/>
    <w:rsid w:val="00982489"/>
    <w:rsid w:val="00984D38"/>
    <w:rsid w:val="009865EE"/>
    <w:rsid w:val="00986D55"/>
    <w:rsid w:val="0098751D"/>
    <w:rsid w:val="009913A4"/>
    <w:rsid w:val="00991547"/>
    <w:rsid w:val="00991B64"/>
    <w:rsid w:val="009921BE"/>
    <w:rsid w:val="00992341"/>
    <w:rsid w:val="00994231"/>
    <w:rsid w:val="009955D1"/>
    <w:rsid w:val="00995EA0"/>
    <w:rsid w:val="0099712C"/>
    <w:rsid w:val="009974C7"/>
    <w:rsid w:val="00997797"/>
    <w:rsid w:val="009A0115"/>
    <w:rsid w:val="009A1041"/>
    <w:rsid w:val="009A1C50"/>
    <w:rsid w:val="009A3F71"/>
    <w:rsid w:val="009A4AE8"/>
    <w:rsid w:val="009A5C04"/>
    <w:rsid w:val="009A5D23"/>
    <w:rsid w:val="009A6068"/>
    <w:rsid w:val="009A6491"/>
    <w:rsid w:val="009A7670"/>
    <w:rsid w:val="009B4588"/>
    <w:rsid w:val="009B4CEC"/>
    <w:rsid w:val="009B5B2A"/>
    <w:rsid w:val="009B6BCA"/>
    <w:rsid w:val="009C1025"/>
    <w:rsid w:val="009C1EB9"/>
    <w:rsid w:val="009C1FED"/>
    <w:rsid w:val="009C26CE"/>
    <w:rsid w:val="009C7F17"/>
    <w:rsid w:val="009D2946"/>
    <w:rsid w:val="009D5C20"/>
    <w:rsid w:val="009D5ED4"/>
    <w:rsid w:val="009D73A5"/>
    <w:rsid w:val="009D7954"/>
    <w:rsid w:val="009D7F43"/>
    <w:rsid w:val="009E29DB"/>
    <w:rsid w:val="009E43A7"/>
    <w:rsid w:val="009E4C63"/>
    <w:rsid w:val="009F0618"/>
    <w:rsid w:val="009F076F"/>
    <w:rsid w:val="009F124B"/>
    <w:rsid w:val="009F4CAF"/>
    <w:rsid w:val="009F5A91"/>
    <w:rsid w:val="009F6EA8"/>
    <w:rsid w:val="00A0166F"/>
    <w:rsid w:val="00A018A4"/>
    <w:rsid w:val="00A04538"/>
    <w:rsid w:val="00A049DA"/>
    <w:rsid w:val="00A05D49"/>
    <w:rsid w:val="00A10D09"/>
    <w:rsid w:val="00A10DCA"/>
    <w:rsid w:val="00A15549"/>
    <w:rsid w:val="00A158B5"/>
    <w:rsid w:val="00A1744A"/>
    <w:rsid w:val="00A23718"/>
    <w:rsid w:val="00A237C0"/>
    <w:rsid w:val="00A25CBE"/>
    <w:rsid w:val="00A27D11"/>
    <w:rsid w:val="00A30C83"/>
    <w:rsid w:val="00A329E8"/>
    <w:rsid w:val="00A333DB"/>
    <w:rsid w:val="00A36235"/>
    <w:rsid w:val="00A379FE"/>
    <w:rsid w:val="00A411D2"/>
    <w:rsid w:val="00A41E87"/>
    <w:rsid w:val="00A4258C"/>
    <w:rsid w:val="00A46F5C"/>
    <w:rsid w:val="00A5164E"/>
    <w:rsid w:val="00A54C49"/>
    <w:rsid w:val="00A564BD"/>
    <w:rsid w:val="00A56F6B"/>
    <w:rsid w:val="00A60A82"/>
    <w:rsid w:val="00A6204F"/>
    <w:rsid w:val="00A633BF"/>
    <w:rsid w:val="00A655B0"/>
    <w:rsid w:val="00A65D87"/>
    <w:rsid w:val="00A67937"/>
    <w:rsid w:val="00A7074C"/>
    <w:rsid w:val="00A745E2"/>
    <w:rsid w:val="00A775D8"/>
    <w:rsid w:val="00A77D41"/>
    <w:rsid w:val="00A77D6B"/>
    <w:rsid w:val="00A8189F"/>
    <w:rsid w:val="00A82BD6"/>
    <w:rsid w:val="00A83DB3"/>
    <w:rsid w:val="00A90B73"/>
    <w:rsid w:val="00A915BF"/>
    <w:rsid w:val="00A92732"/>
    <w:rsid w:val="00A934F9"/>
    <w:rsid w:val="00A94A73"/>
    <w:rsid w:val="00A96C67"/>
    <w:rsid w:val="00AA1723"/>
    <w:rsid w:val="00AA41A4"/>
    <w:rsid w:val="00AB02FE"/>
    <w:rsid w:val="00AB0903"/>
    <w:rsid w:val="00AB1D5A"/>
    <w:rsid w:val="00AB2D7D"/>
    <w:rsid w:val="00AB39C7"/>
    <w:rsid w:val="00AB5F60"/>
    <w:rsid w:val="00AB69D3"/>
    <w:rsid w:val="00AB774D"/>
    <w:rsid w:val="00AC0640"/>
    <w:rsid w:val="00AC3ECB"/>
    <w:rsid w:val="00AC56D0"/>
    <w:rsid w:val="00AC5A57"/>
    <w:rsid w:val="00AC74AD"/>
    <w:rsid w:val="00ACD4E6"/>
    <w:rsid w:val="00AD2E34"/>
    <w:rsid w:val="00AD5075"/>
    <w:rsid w:val="00AD66B8"/>
    <w:rsid w:val="00AD722D"/>
    <w:rsid w:val="00AE2281"/>
    <w:rsid w:val="00AE27BD"/>
    <w:rsid w:val="00AE37D0"/>
    <w:rsid w:val="00AE603B"/>
    <w:rsid w:val="00AE6208"/>
    <w:rsid w:val="00AE7C3F"/>
    <w:rsid w:val="00AF3383"/>
    <w:rsid w:val="00AF47CF"/>
    <w:rsid w:val="00AF5445"/>
    <w:rsid w:val="00AF54CF"/>
    <w:rsid w:val="00AF7667"/>
    <w:rsid w:val="00B001B4"/>
    <w:rsid w:val="00B01224"/>
    <w:rsid w:val="00B021A1"/>
    <w:rsid w:val="00B024CD"/>
    <w:rsid w:val="00B039EE"/>
    <w:rsid w:val="00B04E94"/>
    <w:rsid w:val="00B064F4"/>
    <w:rsid w:val="00B07FDF"/>
    <w:rsid w:val="00B10511"/>
    <w:rsid w:val="00B1056B"/>
    <w:rsid w:val="00B11F95"/>
    <w:rsid w:val="00B12430"/>
    <w:rsid w:val="00B132C7"/>
    <w:rsid w:val="00B13834"/>
    <w:rsid w:val="00B16186"/>
    <w:rsid w:val="00B16461"/>
    <w:rsid w:val="00B17193"/>
    <w:rsid w:val="00B17B4A"/>
    <w:rsid w:val="00B21720"/>
    <w:rsid w:val="00B217FD"/>
    <w:rsid w:val="00B21AC5"/>
    <w:rsid w:val="00B21C7B"/>
    <w:rsid w:val="00B2323A"/>
    <w:rsid w:val="00B23A8F"/>
    <w:rsid w:val="00B25165"/>
    <w:rsid w:val="00B31358"/>
    <w:rsid w:val="00B31B9E"/>
    <w:rsid w:val="00B3559F"/>
    <w:rsid w:val="00B3637C"/>
    <w:rsid w:val="00B4123A"/>
    <w:rsid w:val="00B476B8"/>
    <w:rsid w:val="00B47ADC"/>
    <w:rsid w:val="00B47C41"/>
    <w:rsid w:val="00B50ACF"/>
    <w:rsid w:val="00B50B86"/>
    <w:rsid w:val="00B50E8F"/>
    <w:rsid w:val="00B51B52"/>
    <w:rsid w:val="00B53169"/>
    <w:rsid w:val="00B54DBE"/>
    <w:rsid w:val="00B56803"/>
    <w:rsid w:val="00B572E7"/>
    <w:rsid w:val="00B57B31"/>
    <w:rsid w:val="00B6115F"/>
    <w:rsid w:val="00B621E5"/>
    <w:rsid w:val="00B634AC"/>
    <w:rsid w:val="00B63F39"/>
    <w:rsid w:val="00B64371"/>
    <w:rsid w:val="00B65333"/>
    <w:rsid w:val="00B7774B"/>
    <w:rsid w:val="00B803BB"/>
    <w:rsid w:val="00B825D5"/>
    <w:rsid w:val="00B826E3"/>
    <w:rsid w:val="00B84A80"/>
    <w:rsid w:val="00B85D6E"/>
    <w:rsid w:val="00B85F39"/>
    <w:rsid w:val="00B8684F"/>
    <w:rsid w:val="00B87735"/>
    <w:rsid w:val="00B9101D"/>
    <w:rsid w:val="00B91458"/>
    <w:rsid w:val="00B92494"/>
    <w:rsid w:val="00B93FB4"/>
    <w:rsid w:val="00B944DA"/>
    <w:rsid w:val="00B954CA"/>
    <w:rsid w:val="00B96E64"/>
    <w:rsid w:val="00B975A1"/>
    <w:rsid w:val="00B97D59"/>
    <w:rsid w:val="00B9E327"/>
    <w:rsid w:val="00BA07CE"/>
    <w:rsid w:val="00BA14DD"/>
    <w:rsid w:val="00BA2083"/>
    <w:rsid w:val="00BA44A8"/>
    <w:rsid w:val="00BA637C"/>
    <w:rsid w:val="00BA693D"/>
    <w:rsid w:val="00BA6ECF"/>
    <w:rsid w:val="00BA6F27"/>
    <w:rsid w:val="00BB2332"/>
    <w:rsid w:val="00BB2452"/>
    <w:rsid w:val="00BB4BD8"/>
    <w:rsid w:val="00BB5057"/>
    <w:rsid w:val="00BB5C5D"/>
    <w:rsid w:val="00BB5E0B"/>
    <w:rsid w:val="00BB6F49"/>
    <w:rsid w:val="00BC03EB"/>
    <w:rsid w:val="00BC1184"/>
    <w:rsid w:val="00BC1EBD"/>
    <w:rsid w:val="00BC53CB"/>
    <w:rsid w:val="00BC61B3"/>
    <w:rsid w:val="00BC7CC8"/>
    <w:rsid w:val="00BD346D"/>
    <w:rsid w:val="00BD40C0"/>
    <w:rsid w:val="00BD4D04"/>
    <w:rsid w:val="00BD5A53"/>
    <w:rsid w:val="00BE06D1"/>
    <w:rsid w:val="00BE12AE"/>
    <w:rsid w:val="00BE2921"/>
    <w:rsid w:val="00BE4846"/>
    <w:rsid w:val="00BE4C1E"/>
    <w:rsid w:val="00BF0788"/>
    <w:rsid w:val="00BF1F62"/>
    <w:rsid w:val="00BF2E3D"/>
    <w:rsid w:val="00BF3DFF"/>
    <w:rsid w:val="00BF4124"/>
    <w:rsid w:val="00BF5D09"/>
    <w:rsid w:val="00BF72B9"/>
    <w:rsid w:val="00BF7A6D"/>
    <w:rsid w:val="00C03788"/>
    <w:rsid w:val="00C0461B"/>
    <w:rsid w:val="00C05EDD"/>
    <w:rsid w:val="00C066F6"/>
    <w:rsid w:val="00C06D05"/>
    <w:rsid w:val="00C07BD6"/>
    <w:rsid w:val="00C07F61"/>
    <w:rsid w:val="00C10372"/>
    <w:rsid w:val="00C12550"/>
    <w:rsid w:val="00C12721"/>
    <w:rsid w:val="00C15878"/>
    <w:rsid w:val="00C15C7C"/>
    <w:rsid w:val="00C15D1C"/>
    <w:rsid w:val="00C16364"/>
    <w:rsid w:val="00C208CB"/>
    <w:rsid w:val="00C221B4"/>
    <w:rsid w:val="00C233A9"/>
    <w:rsid w:val="00C24A87"/>
    <w:rsid w:val="00C2663E"/>
    <w:rsid w:val="00C30086"/>
    <w:rsid w:val="00C3060C"/>
    <w:rsid w:val="00C310CD"/>
    <w:rsid w:val="00C31EF1"/>
    <w:rsid w:val="00C32783"/>
    <w:rsid w:val="00C32FC6"/>
    <w:rsid w:val="00C334FA"/>
    <w:rsid w:val="00C351B4"/>
    <w:rsid w:val="00C40FA1"/>
    <w:rsid w:val="00C41541"/>
    <w:rsid w:val="00C419E9"/>
    <w:rsid w:val="00C438AD"/>
    <w:rsid w:val="00C44F13"/>
    <w:rsid w:val="00C46D8E"/>
    <w:rsid w:val="00C47FB5"/>
    <w:rsid w:val="00C50379"/>
    <w:rsid w:val="00C50724"/>
    <w:rsid w:val="00C52F35"/>
    <w:rsid w:val="00C5352D"/>
    <w:rsid w:val="00C53965"/>
    <w:rsid w:val="00C54420"/>
    <w:rsid w:val="00C55C5F"/>
    <w:rsid w:val="00C56952"/>
    <w:rsid w:val="00C56EEE"/>
    <w:rsid w:val="00C605D8"/>
    <w:rsid w:val="00C6113E"/>
    <w:rsid w:val="00C63078"/>
    <w:rsid w:val="00C64380"/>
    <w:rsid w:val="00C670D7"/>
    <w:rsid w:val="00C70703"/>
    <w:rsid w:val="00C70D77"/>
    <w:rsid w:val="00C74796"/>
    <w:rsid w:val="00C75992"/>
    <w:rsid w:val="00C76B53"/>
    <w:rsid w:val="00C77EA5"/>
    <w:rsid w:val="00C80B2E"/>
    <w:rsid w:val="00C81519"/>
    <w:rsid w:val="00C82614"/>
    <w:rsid w:val="00C83ACE"/>
    <w:rsid w:val="00C83D4A"/>
    <w:rsid w:val="00C8434E"/>
    <w:rsid w:val="00C87718"/>
    <w:rsid w:val="00C908F0"/>
    <w:rsid w:val="00C92541"/>
    <w:rsid w:val="00C93520"/>
    <w:rsid w:val="00C95396"/>
    <w:rsid w:val="00C961EF"/>
    <w:rsid w:val="00C977C9"/>
    <w:rsid w:val="00CA1779"/>
    <w:rsid w:val="00CA1AB8"/>
    <w:rsid w:val="00CA1CF6"/>
    <w:rsid w:val="00CA2810"/>
    <w:rsid w:val="00CA2AF0"/>
    <w:rsid w:val="00CA3E61"/>
    <w:rsid w:val="00CA44B4"/>
    <w:rsid w:val="00CA471C"/>
    <w:rsid w:val="00CA4BBD"/>
    <w:rsid w:val="00CA4C66"/>
    <w:rsid w:val="00CA6C27"/>
    <w:rsid w:val="00CB0DA6"/>
    <w:rsid w:val="00CB234E"/>
    <w:rsid w:val="00CB48F1"/>
    <w:rsid w:val="00CB494A"/>
    <w:rsid w:val="00CB4B12"/>
    <w:rsid w:val="00CB522A"/>
    <w:rsid w:val="00CC1D32"/>
    <w:rsid w:val="00CC2246"/>
    <w:rsid w:val="00CC2924"/>
    <w:rsid w:val="00CC3DF0"/>
    <w:rsid w:val="00CC4748"/>
    <w:rsid w:val="00CC4D31"/>
    <w:rsid w:val="00CC65CB"/>
    <w:rsid w:val="00CC74EB"/>
    <w:rsid w:val="00CD019F"/>
    <w:rsid w:val="00CD02D6"/>
    <w:rsid w:val="00CD1052"/>
    <w:rsid w:val="00CD2A31"/>
    <w:rsid w:val="00CD3BFF"/>
    <w:rsid w:val="00CD65AA"/>
    <w:rsid w:val="00CE11B5"/>
    <w:rsid w:val="00CE450E"/>
    <w:rsid w:val="00CE747B"/>
    <w:rsid w:val="00CE74FE"/>
    <w:rsid w:val="00CE7ECA"/>
    <w:rsid w:val="00CF0777"/>
    <w:rsid w:val="00CF1167"/>
    <w:rsid w:val="00CF22BB"/>
    <w:rsid w:val="00CF248A"/>
    <w:rsid w:val="00CF3A83"/>
    <w:rsid w:val="00CF3B71"/>
    <w:rsid w:val="00D0166E"/>
    <w:rsid w:val="00D03A8B"/>
    <w:rsid w:val="00D03B92"/>
    <w:rsid w:val="00D052DF"/>
    <w:rsid w:val="00D069DD"/>
    <w:rsid w:val="00D07C2B"/>
    <w:rsid w:val="00D10467"/>
    <w:rsid w:val="00D12EF8"/>
    <w:rsid w:val="00D153CE"/>
    <w:rsid w:val="00D15BB8"/>
    <w:rsid w:val="00D160C6"/>
    <w:rsid w:val="00D16AE5"/>
    <w:rsid w:val="00D2026A"/>
    <w:rsid w:val="00D20FF9"/>
    <w:rsid w:val="00D2329D"/>
    <w:rsid w:val="00D23CE0"/>
    <w:rsid w:val="00D26A9C"/>
    <w:rsid w:val="00D31199"/>
    <w:rsid w:val="00D31C97"/>
    <w:rsid w:val="00D3741F"/>
    <w:rsid w:val="00D406F1"/>
    <w:rsid w:val="00D4090C"/>
    <w:rsid w:val="00D411C7"/>
    <w:rsid w:val="00D4179B"/>
    <w:rsid w:val="00D4399F"/>
    <w:rsid w:val="00D44D89"/>
    <w:rsid w:val="00D466EF"/>
    <w:rsid w:val="00D47883"/>
    <w:rsid w:val="00D51668"/>
    <w:rsid w:val="00D531DF"/>
    <w:rsid w:val="00D55567"/>
    <w:rsid w:val="00D57E0C"/>
    <w:rsid w:val="00D60599"/>
    <w:rsid w:val="00D657CF"/>
    <w:rsid w:val="00D66229"/>
    <w:rsid w:val="00D709B8"/>
    <w:rsid w:val="00D70A3E"/>
    <w:rsid w:val="00D7273D"/>
    <w:rsid w:val="00D75EEB"/>
    <w:rsid w:val="00D77B9D"/>
    <w:rsid w:val="00D800AD"/>
    <w:rsid w:val="00D8222A"/>
    <w:rsid w:val="00D82855"/>
    <w:rsid w:val="00D83FAD"/>
    <w:rsid w:val="00D85915"/>
    <w:rsid w:val="00D86DEF"/>
    <w:rsid w:val="00D925BE"/>
    <w:rsid w:val="00D97074"/>
    <w:rsid w:val="00D9748C"/>
    <w:rsid w:val="00DA172B"/>
    <w:rsid w:val="00DA3154"/>
    <w:rsid w:val="00DA5431"/>
    <w:rsid w:val="00DA5E72"/>
    <w:rsid w:val="00DB1082"/>
    <w:rsid w:val="00DB1E67"/>
    <w:rsid w:val="00DB33C8"/>
    <w:rsid w:val="00DC2F33"/>
    <w:rsid w:val="00DC3BE4"/>
    <w:rsid w:val="00DC72D7"/>
    <w:rsid w:val="00DC73D3"/>
    <w:rsid w:val="00DC75B5"/>
    <w:rsid w:val="00DD0AF8"/>
    <w:rsid w:val="00DD2994"/>
    <w:rsid w:val="00DD3560"/>
    <w:rsid w:val="00DD3DF3"/>
    <w:rsid w:val="00DD41C9"/>
    <w:rsid w:val="00DD4825"/>
    <w:rsid w:val="00DD61EA"/>
    <w:rsid w:val="00DE0B47"/>
    <w:rsid w:val="00DE0DFB"/>
    <w:rsid w:val="00DE143D"/>
    <w:rsid w:val="00DE16A1"/>
    <w:rsid w:val="00DE2F6A"/>
    <w:rsid w:val="00DE572B"/>
    <w:rsid w:val="00DE58E7"/>
    <w:rsid w:val="00DF07B7"/>
    <w:rsid w:val="00DF1C9D"/>
    <w:rsid w:val="00DF276F"/>
    <w:rsid w:val="00DF5ECF"/>
    <w:rsid w:val="00E00494"/>
    <w:rsid w:val="00E0059D"/>
    <w:rsid w:val="00E03D11"/>
    <w:rsid w:val="00E10287"/>
    <w:rsid w:val="00E10A29"/>
    <w:rsid w:val="00E120E8"/>
    <w:rsid w:val="00E136EF"/>
    <w:rsid w:val="00E20BD8"/>
    <w:rsid w:val="00E217C0"/>
    <w:rsid w:val="00E23E06"/>
    <w:rsid w:val="00E2400D"/>
    <w:rsid w:val="00E24693"/>
    <w:rsid w:val="00E253DF"/>
    <w:rsid w:val="00E2752A"/>
    <w:rsid w:val="00E30447"/>
    <w:rsid w:val="00E305E7"/>
    <w:rsid w:val="00E30CC5"/>
    <w:rsid w:val="00E32293"/>
    <w:rsid w:val="00E33BB8"/>
    <w:rsid w:val="00E34A1C"/>
    <w:rsid w:val="00E36A6F"/>
    <w:rsid w:val="00E36A7A"/>
    <w:rsid w:val="00E36CBD"/>
    <w:rsid w:val="00E41B43"/>
    <w:rsid w:val="00E420E6"/>
    <w:rsid w:val="00E424CE"/>
    <w:rsid w:val="00E43C0F"/>
    <w:rsid w:val="00E454DD"/>
    <w:rsid w:val="00E459DB"/>
    <w:rsid w:val="00E472CA"/>
    <w:rsid w:val="00E50ABB"/>
    <w:rsid w:val="00E52A5A"/>
    <w:rsid w:val="00E52FA2"/>
    <w:rsid w:val="00E54D1B"/>
    <w:rsid w:val="00E5513C"/>
    <w:rsid w:val="00E56691"/>
    <w:rsid w:val="00E56996"/>
    <w:rsid w:val="00E576ED"/>
    <w:rsid w:val="00E57E40"/>
    <w:rsid w:val="00E60E3A"/>
    <w:rsid w:val="00E6170B"/>
    <w:rsid w:val="00E64032"/>
    <w:rsid w:val="00E707ED"/>
    <w:rsid w:val="00E70C2D"/>
    <w:rsid w:val="00E71875"/>
    <w:rsid w:val="00E75593"/>
    <w:rsid w:val="00E7755A"/>
    <w:rsid w:val="00E77C08"/>
    <w:rsid w:val="00E828AA"/>
    <w:rsid w:val="00E86001"/>
    <w:rsid w:val="00E86F09"/>
    <w:rsid w:val="00E876E7"/>
    <w:rsid w:val="00E9215D"/>
    <w:rsid w:val="00E926AA"/>
    <w:rsid w:val="00E93703"/>
    <w:rsid w:val="00E93B01"/>
    <w:rsid w:val="00E93BE8"/>
    <w:rsid w:val="00E9771C"/>
    <w:rsid w:val="00EA37EF"/>
    <w:rsid w:val="00EA46AB"/>
    <w:rsid w:val="00EA47FA"/>
    <w:rsid w:val="00EA5295"/>
    <w:rsid w:val="00EA5581"/>
    <w:rsid w:val="00EA6658"/>
    <w:rsid w:val="00EA6E2A"/>
    <w:rsid w:val="00EA743F"/>
    <w:rsid w:val="00EB023D"/>
    <w:rsid w:val="00EB3BC4"/>
    <w:rsid w:val="00EB42ED"/>
    <w:rsid w:val="00EB74FB"/>
    <w:rsid w:val="00EC0EA7"/>
    <w:rsid w:val="00EC1C38"/>
    <w:rsid w:val="00EC2067"/>
    <w:rsid w:val="00EC2A2D"/>
    <w:rsid w:val="00EC2BD8"/>
    <w:rsid w:val="00EC47CA"/>
    <w:rsid w:val="00EC5E4E"/>
    <w:rsid w:val="00EC5FAC"/>
    <w:rsid w:val="00EC68EA"/>
    <w:rsid w:val="00EC7F27"/>
    <w:rsid w:val="00ED0084"/>
    <w:rsid w:val="00ED02AE"/>
    <w:rsid w:val="00ED1D82"/>
    <w:rsid w:val="00ED454E"/>
    <w:rsid w:val="00ED5433"/>
    <w:rsid w:val="00ED556C"/>
    <w:rsid w:val="00ED5A7F"/>
    <w:rsid w:val="00ED60E3"/>
    <w:rsid w:val="00ED6842"/>
    <w:rsid w:val="00EE0FFE"/>
    <w:rsid w:val="00EE1020"/>
    <w:rsid w:val="00EE18AE"/>
    <w:rsid w:val="00EE2A82"/>
    <w:rsid w:val="00EE36BC"/>
    <w:rsid w:val="00EE3BE2"/>
    <w:rsid w:val="00EE7885"/>
    <w:rsid w:val="00EF1EFB"/>
    <w:rsid w:val="00EF310D"/>
    <w:rsid w:val="00EF4709"/>
    <w:rsid w:val="00EF4790"/>
    <w:rsid w:val="00EF5921"/>
    <w:rsid w:val="00EF60E1"/>
    <w:rsid w:val="00EF686A"/>
    <w:rsid w:val="00EF6C46"/>
    <w:rsid w:val="00F00E0C"/>
    <w:rsid w:val="00F00EF2"/>
    <w:rsid w:val="00F0389F"/>
    <w:rsid w:val="00F03B54"/>
    <w:rsid w:val="00F0630C"/>
    <w:rsid w:val="00F06640"/>
    <w:rsid w:val="00F06AEA"/>
    <w:rsid w:val="00F07A0F"/>
    <w:rsid w:val="00F07E0E"/>
    <w:rsid w:val="00F1262C"/>
    <w:rsid w:val="00F12845"/>
    <w:rsid w:val="00F1590F"/>
    <w:rsid w:val="00F1752D"/>
    <w:rsid w:val="00F17D77"/>
    <w:rsid w:val="00F20416"/>
    <w:rsid w:val="00F20582"/>
    <w:rsid w:val="00F2088F"/>
    <w:rsid w:val="00F22A61"/>
    <w:rsid w:val="00F23244"/>
    <w:rsid w:val="00F23AF0"/>
    <w:rsid w:val="00F24E50"/>
    <w:rsid w:val="00F2667D"/>
    <w:rsid w:val="00F26D02"/>
    <w:rsid w:val="00F30097"/>
    <w:rsid w:val="00F32E29"/>
    <w:rsid w:val="00F34B85"/>
    <w:rsid w:val="00F35EE2"/>
    <w:rsid w:val="00F3677B"/>
    <w:rsid w:val="00F40299"/>
    <w:rsid w:val="00F4148D"/>
    <w:rsid w:val="00F41689"/>
    <w:rsid w:val="00F41B6A"/>
    <w:rsid w:val="00F42E81"/>
    <w:rsid w:val="00F4369F"/>
    <w:rsid w:val="00F43D57"/>
    <w:rsid w:val="00F4508E"/>
    <w:rsid w:val="00F46092"/>
    <w:rsid w:val="00F461F8"/>
    <w:rsid w:val="00F47D94"/>
    <w:rsid w:val="00F51ECD"/>
    <w:rsid w:val="00F5221D"/>
    <w:rsid w:val="00F53C23"/>
    <w:rsid w:val="00F5429E"/>
    <w:rsid w:val="00F54A7C"/>
    <w:rsid w:val="00F56837"/>
    <w:rsid w:val="00F56E8E"/>
    <w:rsid w:val="00F60891"/>
    <w:rsid w:val="00F6174F"/>
    <w:rsid w:val="00F64A68"/>
    <w:rsid w:val="00F676CF"/>
    <w:rsid w:val="00F67730"/>
    <w:rsid w:val="00F739DE"/>
    <w:rsid w:val="00F73A7E"/>
    <w:rsid w:val="00F73F3B"/>
    <w:rsid w:val="00F746D4"/>
    <w:rsid w:val="00F74A1A"/>
    <w:rsid w:val="00F8183D"/>
    <w:rsid w:val="00F83455"/>
    <w:rsid w:val="00F834A9"/>
    <w:rsid w:val="00F83ED3"/>
    <w:rsid w:val="00F84238"/>
    <w:rsid w:val="00F84830"/>
    <w:rsid w:val="00F85997"/>
    <w:rsid w:val="00F87F80"/>
    <w:rsid w:val="00F91980"/>
    <w:rsid w:val="00F933A7"/>
    <w:rsid w:val="00F94E12"/>
    <w:rsid w:val="00F95A41"/>
    <w:rsid w:val="00FA0161"/>
    <w:rsid w:val="00FA09DE"/>
    <w:rsid w:val="00FA2269"/>
    <w:rsid w:val="00FA4256"/>
    <w:rsid w:val="00FA6924"/>
    <w:rsid w:val="00FA783C"/>
    <w:rsid w:val="00FB4F1E"/>
    <w:rsid w:val="00FB79D3"/>
    <w:rsid w:val="00FC03FC"/>
    <w:rsid w:val="00FC0E13"/>
    <w:rsid w:val="00FC1105"/>
    <w:rsid w:val="00FC3245"/>
    <w:rsid w:val="00FC3D6B"/>
    <w:rsid w:val="00FC4B63"/>
    <w:rsid w:val="00FC57AD"/>
    <w:rsid w:val="00FC5B52"/>
    <w:rsid w:val="00FC7B76"/>
    <w:rsid w:val="00FD19AD"/>
    <w:rsid w:val="00FD297E"/>
    <w:rsid w:val="00FD2E3A"/>
    <w:rsid w:val="00FD2F09"/>
    <w:rsid w:val="00FD5D61"/>
    <w:rsid w:val="00FD7D60"/>
    <w:rsid w:val="00FDF7C3"/>
    <w:rsid w:val="00FE1152"/>
    <w:rsid w:val="00FE5A39"/>
    <w:rsid w:val="00FE5C9E"/>
    <w:rsid w:val="00FF30B3"/>
    <w:rsid w:val="00FF35BE"/>
    <w:rsid w:val="00FF5F96"/>
    <w:rsid w:val="00FF7329"/>
    <w:rsid w:val="01906369"/>
    <w:rsid w:val="01C91CBB"/>
    <w:rsid w:val="01E34E92"/>
    <w:rsid w:val="01EF9DD7"/>
    <w:rsid w:val="0216577E"/>
    <w:rsid w:val="025B2C7E"/>
    <w:rsid w:val="02683FE7"/>
    <w:rsid w:val="0281F082"/>
    <w:rsid w:val="028D1880"/>
    <w:rsid w:val="02BDC42B"/>
    <w:rsid w:val="02BDCD0D"/>
    <w:rsid w:val="03397517"/>
    <w:rsid w:val="033A2386"/>
    <w:rsid w:val="034CED75"/>
    <w:rsid w:val="037583AD"/>
    <w:rsid w:val="03C9713A"/>
    <w:rsid w:val="03F4E748"/>
    <w:rsid w:val="0408466B"/>
    <w:rsid w:val="04159BD5"/>
    <w:rsid w:val="0425D709"/>
    <w:rsid w:val="0437C31F"/>
    <w:rsid w:val="0489C9ED"/>
    <w:rsid w:val="04B946FA"/>
    <w:rsid w:val="04BDF1E7"/>
    <w:rsid w:val="04CFD27F"/>
    <w:rsid w:val="04E707F7"/>
    <w:rsid w:val="04FB9949"/>
    <w:rsid w:val="055D8A0D"/>
    <w:rsid w:val="058B711A"/>
    <w:rsid w:val="059DB572"/>
    <w:rsid w:val="05CA261B"/>
    <w:rsid w:val="061E628A"/>
    <w:rsid w:val="066E468B"/>
    <w:rsid w:val="066EA9C8"/>
    <w:rsid w:val="066F86CB"/>
    <w:rsid w:val="067AA2DA"/>
    <w:rsid w:val="06AD85C1"/>
    <w:rsid w:val="06CF3B7E"/>
    <w:rsid w:val="06E7E0FB"/>
    <w:rsid w:val="075E847A"/>
    <w:rsid w:val="077E046A"/>
    <w:rsid w:val="079E2F01"/>
    <w:rsid w:val="07B1D3A4"/>
    <w:rsid w:val="07C64846"/>
    <w:rsid w:val="07DAB117"/>
    <w:rsid w:val="080058AC"/>
    <w:rsid w:val="080BB200"/>
    <w:rsid w:val="081E4E86"/>
    <w:rsid w:val="0839E918"/>
    <w:rsid w:val="084A71B8"/>
    <w:rsid w:val="08AD7BAE"/>
    <w:rsid w:val="08B05969"/>
    <w:rsid w:val="08DE6C76"/>
    <w:rsid w:val="08E49117"/>
    <w:rsid w:val="09020716"/>
    <w:rsid w:val="0942368F"/>
    <w:rsid w:val="0959DDCA"/>
    <w:rsid w:val="09693B7F"/>
    <w:rsid w:val="09C1C13D"/>
    <w:rsid w:val="09E95FCD"/>
    <w:rsid w:val="09F8F49C"/>
    <w:rsid w:val="0A66FA0B"/>
    <w:rsid w:val="0A84794E"/>
    <w:rsid w:val="0A8502AE"/>
    <w:rsid w:val="0AB6CB5B"/>
    <w:rsid w:val="0ABF629A"/>
    <w:rsid w:val="0B0C6068"/>
    <w:rsid w:val="0B4E9B32"/>
    <w:rsid w:val="0BB3CCE6"/>
    <w:rsid w:val="0BC1D9E8"/>
    <w:rsid w:val="0BC5AAB3"/>
    <w:rsid w:val="0BCA5CA7"/>
    <w:rsid w:val="0BD9D9E7"/>
    <w:rsid w:val="0BF67CD9"/>
    <w:rsid w:val="0C178730"/>
    <w:rsid w:val="0C313D97"/>
    <w:rsid w:val="0C414C78"/>
    <w:rsid w:val="0C62D1DB"/>
    <w:rsid w:val="0C637E67"/>
    <w:rsid w:val="0CB3D819"/>
    <w:rsid w:val="0CB6C3D2"/>
    <w:rsid w:val="0CD0E428"/>
    <w:rsid w:val="0CE063E2"/>
    <w:rsid w:val="0CE1CA3C"/>
    <w:rsid w:val="0CFB7079"/>
    <w:rsid w:val="0CFD506B"/>
    <w:rsid w:val="0D2D4EAA"/>
    <w:rsid w:val="0D3D98CB"/>
    <w:rsid w:val="0D51E789"/>
    <w:rsid w:val="0D572FD1"/>
    <w:rsid w:val="0D747115"/>
    <w:rsid w:val="0D985E9B"/>
    <w:rsid w:val="0DB031F4"/>
    <w:rsid w:val="0E137490"/>
    <w:rsid w:val="0E4B2EC4"/>
    <w:rsid w:val="0E5A9474"/>
    <w:rsid w:val="0E64BA30"/>
    <w:rsid w:val="0EAD9F8A"/>
    <w:rsid w:val="0ECC80FD"/>
    <w:rsid w:val="0EF3A1F1"/>
    <w:rsid w:val="0F21990F"/>
    <w:rsid w:val="0F22DED8"/>
    <w:rsid w:val="0F29C7A7"/>
    <w:rsid w:val="0F647C52"/>
    <w:rsid w:val="0F973294"/>
    <w:rsid w:val="0F9F98E1"/>
    <w:rsid w:val="0FDF7654"/>
    <w:rsid w:val="100B5EA0"/>
    <w:rsid w:val="101CAE0B"/>
    <w:rsid w:val="1035BCEB"/>
    <w:rsid w:val="105C3384"/>
    <w:rsid w:val="1071EA1E"/>
    <w:rsid w:val="10832580"/>
    <w:rsid w:val="10AC04EB"/>
    <w:rsid w:val="110C0418"/>
    <w:rsid w:val="116BA59A"/>
    <w:rsid w:val="117781A2"/>
    <w:rsid w:val="11EC214F"/>
    <w:rsid w:val="120EB286"/>
    <w:rsid w:val="121B68AB"/>
    <w:rsid w:val="12245A98"/>
    <w:rsid w:val="12643A92"/>
    <w:rsid w:val="12843194"/>
    <w:rsid w:val="12AA9AC0"/>
    <w:rsid w:val="12AEA596"/>
    <w:rsid w:val="12C70679"/>
    <w:rsid w:val="1306364C"/>
    <w:rsid w:val="13249530"/>
    <w:rsid w:val="13464BAD"/>
    <w:rsid w:val="13984E27"/>
    <w:rsid w:val="139E9653"/>
    <w:rsid w:val="139F11A0"/>
    <w:rsid w:val="13A62614"/>
    <w:rsid w:val="13B02012"/>
    <w:rsid w:val="13B05C8D"/>
    <w:rsid w:val="13D3DC1E"/>
    <w:rsid w:val="13D74E27"/>
    <w:rsid w:val="1424A908"/>
    <w:rsid w:val="14427830"/>
    <w:rsid w:val="144679DC"/>
    <w:rsid w:val="145A2CFD"/>
    <w:rsid w:val="146D2008"/>
    <w:rsid w:val="15101F43"/>
    <w:rsid w:val="15B62DD5"/>
    <w:rsid w:val="15B97D41"/>
    <w:rsid w:val="15DE677B"/>
    <w:rsid w:val="15FC50B8"/>
    <w:rsid w:val="16191D3E"/>
    <w:rsid w:val="1626FFCA"/>
    <w:rsid w:val="162AE6A0"/>
    <w:rsid w:val="1670EB74"/>
    <w:rsid w:val="16765350"/>
    <w:rsid w:val="16F782C6"/>
    <w:rsid w:val="170888E7"/>
    <w:rsid w:val="171114B7"/>
    <w:rsid w:val="1717204E"/>
    <w:rsid w:val="1746F7EC"/>
    <w:rsid w:val="17A4894E"/>
    <w:rsid w:val="17D1BB49"/>
    <w:rsid w:val="17DAD559"/>
    <w:rsid w:val="17F08A13"/>
    <w:rsid w:val="17F48A9F"/>
    <w:rsid w:val="181775B6"/>
    <w:rsid w:val="187982AB"/>
    <w:rsid w:val="18911758"/>
    <w:rsid w:val="18E04F1F"/>
    <w:rsid w:val="18E32CEA"/>
    <w:rsid w:val="19011FB4"/>
    <w:rsid w:val="191259E4"/>
    <w:rsid w:val="191B2044"/>
    <w:rsid w:val="193838C5"/>
    <w:rsid w:val="19393BF3"/>
    <w:rsid w:val="193E805D"/>
    <w:rsid w:val="19C43559"/>
    <w:rsid w:val="19D44203"/>
    <w:rsid w:val="19EBF5AE"/>
    <w:rsid w:val="1A084EBC"/>
    <w:rsid w:val="1A0AD600"/>
    <w:rsid w:val="1A0D34B0"/>
    <w:rsid w:val="1A1CC2BD"/>
    <w:rsid w:val="1A389B8E"/>
    <w:rsid w:val="1A5F5D1C"/>
    <w:rsid w:val="1A67078E"/>
    <w:rsid w:val="1A784701"/>
    <w:rsid w:val="1A9490B7"/>
    <w:rsid w:val="1AA50C07"/>
    <w:rsid w:val="1ABF8B22"/>
    <w:rsid w:val="1B11D75F"/>
    <w:rsid w:val="1B74E397"/>
    <w:rsid w:val="1C2123A9"/>
    <w:rsid w:val="1C536175"/>
    <w:rsid w:val="1C623E72"/>
    <w:rsid w:val="1CB5D3DB"/>
    <w:rsid w:val="1CC96FD9"/>
    <w:rsid w:val="1CFAF633"/>
    <w:rsid w:val="1D342FD5"/>
    <w:rsid w:val="1D8DFFAE"/>
    <w:rsid w:val="1DA0AE16"/>
    <w:rsid w:val="1DAB87B3"/>
    <w:rsid w:val="1DFE34A1"/>
    <w:rsid w:val="1E2085F8"/>
    <w:rsid w:val="1E2A575A"/>
    <w:rsid w:val="1E2AC102"/>
    <w:rsid w:val="1E3836A2"/>
    <w:rsid w:val="1E3E5235"/>
    <w:rsid w:val="1E773811"/>
    <w:rsid w:val="1E8AF4FF"/>
    <w:rsid w:val="1E908F0D"/>
    <w:rsid w:val="1EB83DB9"/>
    <w:rsid w:val="1F11A85B"/>
    <w:rsid w:val="1F334956"/>
    <w:rsid w:val="1F519DF6"/>
    <w:rsid w:val="1FBA5611"/>
    <w:rsid w:val="1FC0E6FF"/>
    <w:rsid w:val="1FEF9F1E"/>
    <w:rsid w:val="1FF0690B"/>
    <w:rsid w:val="200104E4"/>
    <w:rsid w:val="201696B7"/>
    <w:rsid w:val="203DDD5E"/>
    <w:rsid w:val="2057CDEB"/>
    <w:rsid w:val="211E8282"/>
    <w:rsid w:val="214AB1FA"/>
    <w:rsid w:val="215C6296"/>
    <w:rsid w:val="2174552C"/>
    <w:rsid w:val="219AF316"/>
    <w:rsid w:val="21CAC957"/>
    <w:rsid w:val="220EBACF"/>
    <w:rsid w:val="221444A6"/>
    <w:rsid w:val="22478619"/>
    <w:rsid w:val="2257DE55"/>
    <w:rsid w:val="22789455"/>
    <w:rsid w:val="22985A7E"/>
    <w:rsid w:val="22C6EC0C"/>
    <w:rsid w:val="22D319D3"/>
    <w:rsid w:val="22D98AC2"/>
    <w:rsid w:val="22F499A7"/>
    <w:rsid w:val="23402F3D"/>
    <w:rsid w:val="234EBB28"/>
    <w:rsid w:val="238B273C"/>
    <w:rsid w:val="23AF18D9"/>
    <w:rsid w:val="23B2E021"/>
    <w:rsid w:val="23E284BC"/>
    <w:rsid w:val="24077B2F"/>
    <w:rsid w:val="2410EE66"/>
    <w:rsid w:val="2463FE21"/>
    <w:rsid w:val="246FF998"/>
    <w:rsid w:val="24908E21"/>
    <w:rsid w:val="2498FC56"/>
    <w:rsid w:val="24E74B73"/>
    <w:rsid w:val="24F886D9"/>
    <w:rsid w:val="24FAEC25"/>
    <w:rsid w:val="24FB1329"/>
    <w:rsid w:val="25318817"/>
    <w:rsid w:val="2570EDB0"/>
    <w:rsid w:val="257F131A"/>
    <w:rsid w:val="258C919C"/>
    <w:rsid w:val="25C7900C"/>
    <w:rsid w:val="25DFD6B8"/>
    <w:rsid w:val="25E7ADC1"/>
    <w:rsid w:val="25E7B9F5"/>
    <w:rsid w:val="260B40A1"/>
    <w:rsid w:val="260C46BF"/>
    <w:rsid w:val="2646FD48"/>
    <w:rsid w:val="26641833"/>
    <w:rsid w:val="266CA15B"/>
    <w:rsid w:val="267ED73C"/>
    <w:rsid w:val="268816AA"/>
    <w:rsid w:val="26B98271"/>
    <w:rsid w:val="270E75A4"/>
    <w:rsid w:val="272C27DB"/>
    <w:rsid w:val="2743BB3B"/>
    <w:rsid w:val="278F3AA5"/>
    <w:rsid w:val="27AEB8BD"/>
    <w:rsid w:val="27FE44D4"/>
    <w:rsid w:val="2849D619"/>
    <w:rsid w:val="284EDEC0"/>
    <w:rsid w:val="288AB8ED"/>
    <w:rsid w:val="28A24BD1"/>
    <w:rsid w:val="28C167F2"/>
    <w:rsid w:val="2904A604"/>
    <w:rsid w:val="29052826"/>
    <w:rsid w:val="293EB2DD"/>
    <w:rsid w:val="297EF0C2"/>
    <w:rsid w:val="299457DB"/>
    <w:rsid w:val="29B0E0FF"/>
    <w:rsid w:val="29D1197C"/>
    <w:rsid w:val="29D4FEAA"/>
    <w:rsid w:val="2A185A4B"/>
    <w:rsid w:val="2A2ECC4C"/>
    <w:rsid w:val="2A3D6328"/>
    <w:rsid w:val="2A551D53"/>
    <w:rsid w:val="2A5A0D2A"/>
    <w:rsid w:val="2A6AAE6D"/>
    <w:rsid w:val="2AC1B22B"/>
    <w:rsid w:val="2ACF4D41"/>
    <w:rsid w:val="2B05DA09"/>
    <w:rsid w:val="2B6F5596"/>
    <w:rsid w:val="2B762999"/>
    <w:rsid w:val="2B803E4F"/>
    <w:rsid w:val="2B832C64"/>
    <w:rsid w:val="2B949062"/>
    <w:rsid w:val="2BAF3D27"/>
    <w:rsid w:val="2BB479A2"/>
    <w:rsid w:val="2C239271"/>
    <w:rsid w:val="2C46A83C"/>
    <w:rsid w:val="2C544B49"/>
    <w:rsid w:val="2C57FC26"/>
    <w:rsid w:val="2CDDD339"/>
    <w:rsid w:val="2CF5E855"/>
    <w:rsid w:val="2D053305"/>
    <w:rsid w:val="2D4E06B4"/>
    <w:rsid w:val="2D5D0C3D"/>
    <w:rsid w:val="2D637075"/>
    <w:rsid w:val="2D7D947C"/>
    <w:rsid w:val="2DC4E72C"/>
    <w:rsid w:val="2DCE603C"/>
    <w:rsid w:val="2DD29277"/>
    <w:rsid w:val="2DEB0253"/>
    <w:rsid w:val="2DFFBE0A"/>
    <w:rsid w:val="2E76D5E0"/>
    <w:rsid w:val="2E7FCA34"/>
    <w:rsid w:val="2EA5E666"/>
    <w:rsid w:val="2EE75D17"/>
    <w:rsid w:val="2EEA555F"/>
    <w:rsid w:val="2F09BF24"/>
    <w:rsid w:val="2F389FFB"/>
    <w:rsid w:val="2F39F41A"/>
    <w:rsid w:val="2F745C55"/>
    <w:rsid w:val="2F7EC561"/>
    <w:rsid w:val="2FA855FB"/>
    <w:rsid w:val="2FAAB572"/>
    <w:rsid w:val="2FB053AB"/>
    <w:rsid w:val="302B7C6F"/>
    <w:rsid w:val="304F9701"/>
    <w:rsid w:val="30A3BA06"/>
    <w:rsid w:val="30B67785"/>
    <w:rsid w:val="30BC4554"/>
    <w:rsid w:val="30D6732C"/>
    <w:rsid w:val="30EDDF02"/>
    <w:rsid w:val="311BA7D8"/>
    <w:rsid w:val="3121E63B"/>
    <w:rsid w:val="31520AD9"/>
    <w:rsid w:val="31740745"/>
    <w:rsid w:val="3182B0CF"/>
    <w:rsid w:val="3187273E"/>
    <w:rsid w:val="31C950B2"/>
    <w:rsid w:val="31CDABFE"/>
    <w:rsid w:val="31E4E99F"/>
    <w:rsid w:val="3230B07C"/>
    <w:rsid w:val="3247E066"/>
    <w:rsid w:val="326E2DD1"/>
    <w:rsid w:val="3277D302"/>
    <w:rsid w:val="328C9E79"/>
    <w:rsid w:val="3306E170"/>
    <w:rsid w:val="331D4625"/>
    <w:rsid w:val="3333FDF5"/>
    <w:rsid w:val="3349AD70"/>
    <w:rsid w:val="3353590C"/>
    <w:rsid w:val="3368141C"/>
    <w:rsid w:val="338D1CE6"/>
    <w:rsid w:val="338F7253"/>
    <w:rsid w:val="33FD0607"/>
    <w:rsid w:val="3406A234"/>
    <w:rsid w:val="34255DB4"/>
    <w:rsid w:val="34646BF8"/>
    <w:rsid w:val="349D2251"/>
    <w:rsid w:val="34AFDEB5"/>
    <w:rsid w:val="34F01F19"/>
    <w:rsid w:val="34FCE1E9"/>
    <w:rsid w:val="3524F50B"/>
    <w:rsid w:val="352D4702"/>
    <w:rsid w:val="3597E15C"/>
    <w:rsid w:val="35D32F29"/>
    <w:rsid w:val="35EC435A"/>
    <w:rsid w:val="35FE3126"/>
    <w:rsid w:val="36778A27"/>
    <w:rsid w:val="367CFD3E"/>
    <w:rsid w:val="3692F32D"/>
    <w:rsid w:val="369A3B32"/>
    <w:rsid w:val="36B4B1AE"/>
    <w:rsid w:val="36EFC1BB"/>
    <w:rsid w:val="370AD117"/>
    <w:rsid w:val="37231717"/>
    <w:rsid w:val="37284C05"/>
    <w:rsid w:val="3760C04F"/>
    <w:rsid w:val="376613EB"/>
    <w:rsid w:val="378F3493"/>
    <w:rsid w:val="378FDD89"/>
    <w:rsid w:val="37978386"/>
    <w:rsid w:val="37B09B82"/>
    <w:rsid w:val="37B4C194"/>
    <w:rsid w:val="38241306"/>
    <w:rsid w:val="3828082A"/>
    <w:rsid w:val="3873CB19"/>
    <w:rsid w:val="38A57116"/>
    <w:rsid w:val="38B37FE8"/>
    <w:rsid w:val="38B9E918"/>
    <w:rsid w:val="38C46EE8"/>
    <w:rsid w:val="38E742B8"/>
    <w:rsid w:val="38EE7A4D"/>
    <w:rsid w:val="38F1AA4F"/>
    <w:rsid w:val="3902ADD3"/>
    <w:rsid w:val="391F75F3"/>
    <w:rsid w:val="398DC58F"/>
    <w:rsid w:val="39BEFC6C"/>
    <w:rsid w:val="39DB6445"/>
    <w:rsid w:val="39E1EFD8"/>
    <w:rsid w:val="39FCC614"/>
    <w:rsid w:val="3A54DD23"/>
    <w:rsid w:val="3A6A876C"/>
    <w:rsid w:val="3A7A2F70"/>
    <w:rsid w:val="3A7B4815"/>
    <w:rsid w:val="3AB22D1E"/>
    <w:rsid w:val="3ADDF8AD"/>
    <w:rsid w:val="3B039B1D"/>
    <w:rsid w:val="3B0D5723"/>
    <w:rsid w:val="3B2B8F2D"/>
    <w:rsid w:val="3B39ACD5"/>
    <w:rsid w:val="3B4D63B3"/>
    <w:rsid w:val="3B651820"/>
    <w:rsid w:val="3BEF518C"/>
    <w:rsid w:val="3C026EFE"/>
    <w:rsid w:val="3C463A06"/>
    <w:rsid w:val="3D0C2F2C"/>
    <w:rsid w:val="3D133E27"/>
    <w:rsid w:val="3D401379"/>
    <w:rsid w:val="3D89E196"/>
    <w:rsid w:val="3DBE5BCD"/>
    <w:rsid w:val="3E07E75D"/>
    <w:rsid w:val="3E3674F4"/>
    <w:rsid w:val="3E7180A7"/>
    <w:rsid w:val="3E9303C0"/>
    <w:rsid w:val="3EB49860"/>
    <w:rsid w:val="3EBCF02C"/>
    <w:rsid w:val="3EED816E"/>
    <w:rsid w:val="3F161C6B"/>
    <w:rsid w:val="3F7164B8"/>
    <w:rsid w:val="3F759FE4"/>
    <w:rsid w:val="3F95D748"/>
    <w:rsid w:val="3F9F70DA"/>
    <w:rsid w:val="3FA57554"/>
    <w:rsid w:val="3FCB30E0"/>
    <w:rsid w:val="3FE34A66"/>
    <w:rsid w:val="3FEABBFD"/>
    <w:rsid w:val="3FFD75D3"/>
    <w:rsid w:val="401AAE4B"/>
    <w:rsid w:val="4035201A"/>
    <w:rsid w:val="4048ED5D"/>
    <w:rsid w:val="4060FBD1"/>
    <w:rsid w:val="406317A2"/>
    <w:rsid w:val="40AF7F2A"/>
    <w:rsid w:val="40C2E1F7"/>
    <w:rsid w:val="40E5AF33"/>
    <w:rsid w:val="41155A7B"/>
    <w:rsid w:val="411EC06A"/>
    <w:rsid w:val="418032EF"/>
    <w:rsid w:val="4184E02A"/>
    <w:rsid w:val="4197030F"/>
    <w:rsid w:val="41B15BA1"/>
    <w:rsid w:val="4209D35D"/>
    <w:rsid w:val="422D3AA7"/>
    <w:rsid w:val="4258867C"/>
    <w:rsid w:val="42903D50"/>
    <w:rsid w:val="42A407F8"/>
    <w:rsid w:val="42BE0BE4"/>
    <w:rsid w:val="42E76460"/>
    <w:rsid w:val="4361AB0C"/>
    <w:rsid w:val="43661EB3"/>
    <w:rsid w:val="436705C3"/>
    <w:rsid w:val="438490C7"/>
    <w:rsid w:val="43BAFA9D"/>
    <w:rsid w:val="43DC34F3"/>
    <w:rsid w:val="43F86E50"/>
    <w:rsid w:val="441884E8"/>
    <w:rsid w:val="443EC1DB"/>
    <w:rsid w:val="4443BEC3"/>
    <w:rsid w:val="446821CB"/>
    <w:rsid w:val="447A8957"/>
    <w:rsid w:val="447E7117"/>
    <w:rsid w:val="44850D11"/>
    <w:rsid w:val="448A6B39"/>
    <w:rsid w:val="44A8F20A"/>
    <w:rsid w:val="44C2F790"/>
    <w:rsid w:val="44CB339F"/>
    <w:rsid w:val="45223311"/>
    <w:rsid w:val="455AF6DD"/>
    <w:rsid w:val="4571996B"/>
    <w:rsid w:val="458348EB"/>
    <w:rsid w:val="459DB037"/>
    <w:rsid w:val="45CADABE"/>
    <w:rsid w:val="45CF2753"/>
    <w:rsid w:val="45F3D5E3"/>
    <w:rsid w:val="460D2CCE"/>
    <w:rsid w:val="4643E5E1"/>
    <w:rsid w:val="465498A9"/>
    <w:rsid w:val="466AB481"/>
    <w:rsid w:val="466B7F82"/>
    <w:rsid w:val="469A1ADE"/>
    <w:rsid w:val="46B771A7"/>
    <w:rsid w:val="46BE2F8C"/>
    <w:rsid w:val="46E25FD6"/>
    <w:rsid w:val="46E39EB2"/>
    <w:rsid w:val="47063C2E"/>
    <w:rsid w:val="471FCFFF"/>
    <w:rsid w:val="4750A952"/>
    <w:rsid w:val="4762214B"/>
    <w:rsid w:val="4763DF33"/>
    <w:rsid w:val="477922E0"/>
    <w:rsid w:val="47A5703D"/>
    <w:rsid w:val="47B40280"/>
    <w:rsid w:val="47CF26AF"/>
    <w:rsid w:val="47D8639A"/>
    <w:rsid w:val="47FB489D"/>
    <w:rsid w:val="481C5F6C"/>
    <w:rsid w:val="483B21A8"/>
    <w:rsid w:val="48587FC5"/>
    <w:rsid w:val="4891389B"/>
    <w:rsid w:val="4897EA61"/>
    <w:rsid w:val="48AF014D"/>
    <w:rsid w:val="48C6FEF7"/>
    <w:rsid w:val="48F44BDD"/>
    <w:rsid w:val="490D6759"/>
    <w:rsid w:val="491673A7"/>
    <w:rsid w:val="49609580"/>
    <w:rsid w:val="4979A0B6"/>
    <w:rsid w:val="4996799D"/>
    <w:rsid w:val="499C08D8"/>
    <w:rsid w:val="49AE23D2"/>
    <w:rsid w:val="49B7DA4A"/>
    <w:rsid w:val="49D31D6F"/>
    <w:rsid w:val="49EEA803"/>
    <w:rsid w:val="4A53DDF8"/>
    <w:rsid w:val="4A5CB154"/>
    <w:rsid w:val="4A92AC8C"/>
    <w:rsid w:val="4AAED586"/>
    <w:rsid w:val="4ABB0106"/>
    <w:rsid w:val="4ACD7C6A"/>
    <w:rsid w:val="4ADA8985"/>
    <w:rsid w:val="4B1F684B"/>
    <w:rsid w:val="4B241FE7"/>
    <w:rsid w:val="4B27FABB"/>
    <w:rsid w:val="4B32983D"/>
    <w:rsid w:val="4B5A7852"/>
    <w:rsid w:val="4B6CB2A6"/>
    <w:rsid w:val="4B824E05"/>
    <w:rsid w:val="4BFA2300"/>
    <w:rsid w:val="4C2AC5A2"/>
    <w:rsid w:val="4C2CF863"/>
    <w:rsid w:val="4C3CCF40"/>
    <w:rsid w:val="4C7BDA97"/>
    <w:rsid w:val="4C85A800"/>
    <w:rsid w:val="4CC2386A"/>
    <w:rsid w:val="4D0AE7E5"/>
    <w:rsid w:val="4D6BAB1A"/>
    <w:rsid w:val="4D9DD1CE"/>
    <w:rsid w:val="4DAF2E29"/>
    <w:rsid w:val="4DD32AF4"/>
    <w:rsid w:val="4DDD4BE8"/>
    <w:rsid w:val="4E123C51"/>
    <w:rsid w:val="4E6EB3F4"/>
    <w:rsid w:val="4EA92139"/>
    <w:rsid w:val="4EE44E9E"/>
    <w:rsid w:val="4F258EE8"/>
    <w:rsid w:val="4F9947DB"/>
    <w:rsid w:val="4FB9FB73"/>
    <w:rsid w:val="4FBBA602"/>
    <w:rsid w:val="504254EC"/>
    <w:rsid w:val="5053A20D"/>
    <w:rsid w:val="505F889A"/>
    <w:rsid w:val="5063C8F9"/>
    <w:rsid w:val="5067B455"/>
    <w:rsid w:val="50A578DA"/>
    <w:rsid w:val="50B2A67F"/>
    <w:rsid w:val="50F265AD"/>
    <w:rsid w:val="511BCBBA"/>
    <w:rsid w:val="51427316"/>
    <w:rsid w:val="514635BC"/>
    <w:rsid w:val="517DF0D5"/>
    <w:rsid w:val="51AA7D76"/>
    <w:rsid w:val="51B3D7A4"/>
    <w:rsid w:val="51B4AA34"/>
    <w:rsid w:val="51B96720"/>
    <w:rsid w:val="51BADE4F"/>
    <w:rsid w:val="51D2F043"/>
    <w:rsid w:val="520A0B56"/>
    <w:rsid w:val="520D5C6B"/>
    <w:rsid w:val="5217F985"/>
    <w:rsid w:val="5219C620"/>
    <w:rsid w:val="527D97A2"/>
    <w:rsid w:val="528A0468"/>
    <w:rsid w:val="52ED7273"/>
    <w:rsid w:val="53035013"/>
    <w:rsid w:val="53198815"/>
    <w:rsid w:val="534FEA09"/>
    <w:rsid w:val="53778722"/>
    <w:rsid w:val="53AB3AC5"/>
    <w:rsid w:val="53CFC72A"/>
    <w:rsid w:val="53DFA5CD"/>
    <w:rsid w:val="53EC20BD"/>
    <w:rsid w:val="53F1BD19"/>
    <w:rsid w:val="53FEBB85"/>
    <w:rsid w:val="544C19BE"/>
    <w:rsid w:val="54568212"/>
    <w:rsid w:val="54A2508E"/>
    <w:rsid w:val="54B3317E"/>
    <w:rsid w:val="55053F3F"/>
    <w:rsid w:val="55219662"/>
    <w:rsid w:val="556A272F"/>
    <w:rsid w:val="5599E5BA"/>
    <w:rsid w:val="559B8B4D"/>
    <w:rsid w:val="55EB2014"/>
    <w:rsid w:val="569B4812"/>
    <w:rsid w:val="56AA0A46"/>
    <w:rsid w:val="56B66E8B"/>
    <w:rsid w:val="570E5C2A"/>
    <w:rsid w:val="572E751D"/>
    <w:rsid w:val="574BE735"/>
    <w:rsid w:val="57568A32"/>
    <w:rsid w:val="57901C2A"/>
    <w:rsid w:val="57C086D3"/>
    <w:rsid w:val="57F81943"/>
    <w:rsid w:val="57FA3D01"/>
    <w:rsid w:val="5820BD80"/>
    <w:rsid w:val="583E70EB"/>
    <w:rsid w:val="58429A4F"/>
    <w:rsid w:val="585816BA"/>
    <w:rsid w:val="58688711"/>
    <w:rsid w:val="58698A91"/>
    <w:rsid w:val="58732C40"/>
    <w:rsid w:val="587F3276"/>
    <w:rsid w:val="5881A509"/>
    <w:rsid w:val="58A5D393"/>
    <w:rsid w:val="58E4B71F"/>
    <w:rsid w:val="59412C99"/>
    <w:rsid w:val="5A105A35"/>
    <w:rsid w:val="5A78EF8A"/>
    <w:rsid w:val="5A8CED2D"/>
    <w:rsid w:val="5A9B7D49"/>
    <w:rsid w:val="5B8F7EB0"/>
    <w:rsid w:val="5B9E85C8"/>
    <w:rsid w:val="5B9EE211"/>
    <w:rsid w:val="5BCDA9F9"/>
    <w:rsid w:val="5BD77345"/>
    <w:rsid w:val="5BDD95E0"/>
    <w:rsid w:val="5BE427F6"/>
    <w:rsid w:val="5BF03D99"/>
    <w:rsid w:val="5C01CA42"/>
    <w:rsid w:val="5C062D74"/>
    <w:rsid w:val="5C0C9EFC"/>
    <w:rsid w:val="5C24D2D9"/>
    <w:rsid w:val="5C7B4AAD"/>
    <w:rsid w:val="5D077A35"/>
    <w:rsid w:val="5D26B939"/>
    <w:rsid w:val="5D2E8F8B"/>
    <w:rsid w:val="5D30FDDC"/>
    <w:rsid w:val="5D72ABF1"/>
    <w:rsid w:val="5D7B3023"/>
    <w:rsid w:val="5DB8D42A"/>
    <w:rsid w:val="5DBC4EBE"/>
    <w:rsid w:val="5DBED5E8"/>
    <w:rsid w:val="5DC46897"/>
    <w:rsid w:val="5E0B75F0"/>
    <w:rsid w:val="5E4817A4"/>
    <w:rsid w:val="5E63C25F"/>
    <w:rsid w:val="5E665B83"/>
    <w:rsid w:val="5E99B1DB"/>
    <w:rsid w:val="5EBC4EB4"/>
    <w:rsid w:val="5EDEAC2A"/>
    <w:rsid w:val="5F13F64C"/>
    <w:rsid w:val="5F1FB61C"/>
    <w:rsid w:val="5F274E59"/>
    <w:rsid w:val="5F708A9B"/>
    <w:rsid w:val="5F7DEF14"/>
    <w:rsid w:val="5FAA4C1E"/>
    <w:rsid w:val="5FB7F02A"/>
    <w:rsid w:val="5FD38774"/>
    <w:rsid w:val="5FF747C3"/>
    <w:rsid w:val="6007D45F"/>
    <w:rsid w:val="601F585D"/>
    <w:rsid w:val="608648DE"/>
    <w:rsid w:val="60CB8B76"/>
    <w:rsid w:val="60D0A801"/>
    <w:rsid w:val="60EC7992"/>
    <w:rsid w:val="6103E336"/>
    <w:rsid w:val="6117BD76"/>
    <w:rsid w:val="611E37D2"/>
    <w:rsid w:val="614A2D73"/>
    <w:rsid w:val="6153A22C"/>
    <w:rsid w:val="61641D17"/>
    <w:rsid w:val="61C6A28A"/>
    <w:rsid w:val="61C70767"/>
    <w:rsid w:val="61CDE75E"/>
    <w:rsid w:val="61E9392A"/>
    <w:rsid w:val="61FE21FF"/>
    <w:rsid w:val="62119D21"/>
    <w:rsid w:val="621B5252"/>
    <w:rsid w:val="622F70A2"/>
    <w:rsid w:val="62422CBF"/>
    <w:rsid w:val="624B939D"/>
    <w:rsid w:val="62515BBF"/>
    <w:rsid w:val="629787B8"/>
    <w:rsid w:val="62B58E7F"/>
    <w:rsid w:val="62C86BB7"/>
    <w:rsid w:val="62DF508E"/>
    <w:rsid w:val="63109036"/>
    <w:rsid w:val="63392812"/>
    <w:rsid w:val="633C1E71"/>
    <w:rsid w:val="63B78B8F"/>
    <w:rsid w:val="63C05A26"/>
    <w:rsid w:val="649C3A07"/>
    <w:rsid w:val="64D7805A"/>
    <w:rsid w:val="64E88F8A"/>
    <w:rsid w:val="64E94312"/>
    <w:rsid w:val="6505CA3B"/>
    <w:rsid w:val="6523E6B1"/>
    <w:rsid w:val="6571A4A2"/>
    <w:rsid w:val="65897228"/>
    <w:rsid w:val="658CC0EC"/>
    <w:rsid w:val="65D9A091"/>
    <w:rsid w:val="65E65F0B"/>
    <w:rsid w:val="6634770B"/>
    <w:rsid w:val="66395ED7"/>
    <w:rsid w:val="66A13F57"/>
    <w:rsid w:val="66B0432A"/>
    <w:rsid w:val="66D52D8B"/>
    <w:rsid w:val="670C4EDC"/>
    <w:rsid w:val="674B8747"/>
    <w:rsid w:val="6764D727"/>
    <w:rsid w:val="678D9600"/>
    <w:rsid w:val="67DA209D"/>
    <w:rsid w:val="67E9017D"/>
    <w:rsid w:val="68147AD0"/>
    <w:rsid w:val="68563661"/>
    <w:rsid w:val="68D21AEC"/>
    <w:rsid w:val="68D726DE"/>
    <w:rsid w:val="690EA659"/>
    <w:rsid w:val="690F600D"/>
    <w:rsid w:val="6961D53A"/>
    <w:rsid w:val="697686D2"/>
    <w:rsid w:val="698FCC50"/>
    <w:rsid w:val="69EAE5C7"/>
    <w:rsid w:val="69F4F1EF"/>
    <w:rsid w:val="69FE5F66"/>
    <w:rsid w:val="6A23070D"/>
    <w:rsid w:val="6A575B94"/>
    <w:rsid w:val="6A736888"/>
    <w:rsid w:val="6A8E452A"/>
    <w:rsid w:val="6A8E6A2C"/>
    <w:rsid w:val="6AD5F6FC"/>
    <w:rsid w:val="6AE0292C"/>
    <w:rsid w:val="6AF43AF3"/>
    <w:rsid w:val="6B02E86B"/>
    <w:rsid w:val="6B3EC06E"/>
    <w:rsid w:val="6B60BE3D"/>
    <w:rsid w:val="6B8B8B42"/>
    <w:rsid w:val="6B905434"/>
    <w:rsid w:val="6BCA3097"/>
    <w:rsid w:val="6C15D901"/>
    <w:rsid w:val="6C1A9D3B"/>
    <w:rsid w:val="6C1CC60E"/>
    <w:rsid w:val="6C4C0EBD"/>
    <w:rsid w:val="6CC82936"/>
    <w:rsid w:val="6CEBF7CD"/>
    <w:rsid w:val="6CF0A980"/>
    <w:rsid w:val="6CFB5297"/>
    <w:rsid w:val="6D17492F"/>
    <w:rsid w:val="6D477FE1"/>
    <w:rsid w:val="6D4D96B8"/>
    <w:rsid w:val="6D5DBA99"/>
    <w:rsid w:val="6DAEA838"/>
    <w:rsid w:val="6DBAE85C"/>
    <w:rsid w:val="6DCA2317"/>
    <w:rsid w:val="6DE028A8"/>
    <w:rsid w:val="6DEA9BA2"/>
    <w:rsid w:val="6E094C59"/>
    <w:rsid w:val="6E1C3AE9"/>
    <w:rsid w:val="6E1E65EE"/>
    <w:rsid w:val="6E572FDA"/>
    <w:rsid w:val="6E6D26F2"/>
    <w:rsid w:val="6E7B9649"/>
    <w:rsid w:val="6EB5A1BC"/>
    <w:rsid w:val="6EE17150"/>
    <w:rsid w:val="6EFE1C57"/>
    <w:rsid w:val="6F522670"/>
    <w:rsid w:val="6F6780E2"/>
    <w:rsid w:val="6F8C4F93"/>
    <w:rsid w:val="6FD8C31C"/>
    <w:rsid w:val="6FDD64D2"/>
    <w:rsid w:val="7001898D"/>
    <w:rsid w:val="7024A04F"/>
    <w:rsid w:val="70641667"/>
    <w:rsid w:val="7067A202"/>
    <w:rsid w:val="7095FB32"/>
    <w:rsid w:val="70B1A52C"/>
    <w:rsid w:val="70CC2563"/>
    <w:rsid w:val="71183DB9"/>
    <w:rsid w:val="711B9A17"/>
    <w:rsid w:val="7129851B"/>
    <w:rsid w:val="712C89C3"/>
    <w:rsid w:val="713566EC"/>
    <w:rsid w:val="715F5B98"/>
    <w:rsid w:val="716BCAC9"/>
    <w:rsid w:val="7181EB26"/>
    <w:rsid w:val="71879EE6"/>
    <w:rsid w:val="71A12685"/>
    <w:rsid w:val="71B6A19C"/>
    <w:rsid w:val="71D8D21A"/>
    <w:rsid w:val="71DE604A"/>
    <w:rsid w:val="72ACE950"/>
    <w:rsid w:val="72FBA20D"/>
    <w:rsid w:val="730A8F54"/>
    <w:rsid w:val="730DAC0A"/>
    <w:rsid w:val="7319FE95"/>
    <w:rsid w:val="731DACEF"/>
    <w:rsid w:val="73282CDC"/>
    <w:rsid w:val="735D11B8"/>
    <w:rsid w:val="73635CC3"/>
    <w:rsid w:val="7375665E"/>
    <w:rsid w:val="738A8BF3"/>
    <w:rsid w:val="73A2CF18"/>
    <w:rsid w:val="73C481D2"/>
    <w:rsid w:val="73D10C76"/>
    <w:rsid w:val="73DF46BD"/>
    <w:rsid w:val="73E4629B"/>
    <w:rsid w:val="7414D017"/>
    <w:rsid w:val="7432F228"/>
    <w:rsid w:val="748AA204"/>
    <w:rsid w:val="74E8B203"/>
    <w:rsid w:val="751B51B2"/>
    <w:rsid w:val="753BC870"/>
    <w:rsid w:val="753F58AF"/>
    <w:rsid w:val="754C90D5"/>
    <w:rsid w:val="7591E507"/>
    <w:rsid w:val="75A2348E"/>
    <w:rsid w:val="75AD8E25"/>
    <w:rsid w:val="75BE26BB"/>
    <w:rsid w:val="75FC3D8C"/>
    <w:rsid w:val="76263DC0"/>
    <w:rsid w:val="7681E1EF"/>
    <w:rsid w:val="7689373B"/>
    <w:rsid w:val="768FFBDE"/>
    <w:rsid w:val="76A4AC22"/>
    <w:rsid w:val="76B75708"/>
    <w:rsid w:val="76E825A6"/>
    <w:rsid w:val="76F7ECF0"/>
    <w:rsid w:val="77040259"/>
    <w:rsid w:val="770CADF3"/>
    <w:rsid w:val="77542702"/>
    <w:rsid w:val="7783A43C"/>
    <w:rsid w:val="77B10D84"/>
    <w:rsid w:val="77F26C96"/>
    <w:rsid w:val="77F3C0EA"/>
    <w:rsid w:val="78020B45"/>
    <w:rsid w:val="78399BB9"/>
    <w:rsid w:val="785767F9"/>
    <w:rsid w:val="78647B06"/>
    <w:rsid w:val="78784001"/>
    <w:rsid w:val="787BAFA3"/>
    <w:rsid w:val="7889EC74"/>
    <w:rsid w:val="7896757F"/>
    <w:rsid w:val="789AF407"/>
    <w:rsid w:val="789D138B"/>
    <w:rsid w:val="78A19F23"/>
    <w:rsid w:val="78AE2BC6"/>
    <w:rsid w:val="796FF2E6"/>
    <w:rsid w:val="7994E6CD"/>
    <w:rsid w:val="79A09477"/>
    <w:rsid w:val="79A15B52"/>
    <w:rsid w:val="79C34753"/>
    <w:rsid w:val="79F17B95"/>
    <w:rsid w:val="79FD3060"/>
    <w:rsid w:val="7A051733"/>
    <w:rsid w:val="7A24A780"/>
    <w:rsid w:val="7A31BD6A"/>
    <w:rsid w:val="7AB2E2DE"/>
    <w:rsid w:val="7AB40CC5"/>
    <w:rsid w:val="7AD53BDD"/>
    <w:rsid w:val="7B21959F"/>
    <w:rsid w:val="7B459B45"/>
    <w:rsid w:val="7B4E34F6"/>
    <w:rsid w:val="7B66DF23"/>
    <w:rsid w:val="7BAF2E9F"/>
    <w:rsid w:val="7BF0E194"/>
    <w:rsid w:val="7BF3DDE6"/>
    <w:rsid w:val="7C068FC6"/>
    <w:rsid w:val="7C073781"/>
    <w:rsid w:val="7C2D4F16"/>
    <w:rsid w:val="7C3660E7"/>
    <w:rsid w:val="7C66A766"/>
    <w:rsid w:val="7C87791C"/>
    <w:rsid w:val="7C99D883"/>
    <w:rsid w:val="7CBD91D8"/>
    <w:rsid w:val="7CBEFD90"/>
    <w:rsid w:val="7CEDF9C0"/>
    <w:rsid w:val="7D05168E"/>
    <w:rsid w:val="7D3CD146"/>
    <w:rsid w:val="7D5FE405"/>
    <w:rsid w:val="7DA02396"/>
    <w:rsid w:val="7DCD19EE"/>
    <w:rsid w:val="7DCE908E"/>
    <w:rsid w:val="7DDEBC7F"/>
    <w:rsid w:val="7DE85359"/>
    <w:rsid w:val="7E31C17F"/>
    <w:rsid w:val="7E523C46"/>
    <w:rsid w:val="7E75F676"/>
    <w:rsid w:val="7E8C414D"/>
    <w:rsid w:val="7EB6D694"/>
    <w:rsid w:val="7EC50956"/>
    <w:rsid w:val="7EC61D75"/>
    <w:rsid w:val="7F130FB4"/>
    <w:rsid w:val="7F406F6F"/>
    <w:rsid w:val="7F4DE88E"/>
    <w:rsid w:val="7F4E038E"/>
    <w:rsid w:val="7FBD286C"/>
    <w:rsid w:val="7FCBEC2A"/>
    <w:rsid w:val="7FE014A5"/>
    <w:rsid w:val="7FF92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02FC79"/>
  <w15:chartTrackingRefBased/>
  <w15:docId w15:val="{12DDF56C-0DD8-4A1A-A46A-3C2342FE5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E0BFB"/>
    <w:rPr>
      <w:lang w:val="es-ES_tradnl" w:eastAsia="es-ES"/>
    </w:rPr>
  </w:style>
  <w:style w:type="paragraph" w:styleId="Heading1">
    <w:name w:val="heading 1"/>
    <w:aliases w:val="Criterios"/>
    <w:basedOn w:val="Normal"/>
    <w:next w:val="Normal"/>
    <w:qFormat/>
    <w:pPr>
      <w:keepNext/>
      <w:numPr>
        <w:numId w:val="8"/>
      </w:numPr>
      <w:spacing w:after="40"/>
      <w:outlineLvl w:val="0"/>
    </w:pPr>
    <w:rPr>
      <w:rFonts w:ascii="Arial" w:hAnsi="Arial"/>
      <w:b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8"/>
      </w:numPr>
      <w:spacing w:before="20" w:after="20"/>
      <w:jc w:val="both"/>
      <w:outlineLvl w:val="1"/>
    </w:pPr>
    <w:rPr>
      <w:rFonts w:ascii="Arial" w:hAnsi="Arial"/>
      <w:b/>
      <w:color w:val="FF0000"/>
      <w:sz w:val="16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8"/>
      </w:numPr>
      <w:spacing w:before="240" w:after="60"/>
      <w:outlineLvl w:val="2"/>
    </w:pPr>
    <w:rPr>
      <w:rFonts w:ascii="Arial" w:hAnsi="Arial"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8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8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pPr>
      <w:tabs>
        <w:tab w:val="center" w:pos="4419"/>
        <w:tab w:val="right" w:pos="8838"/>
      </w:tabs>
    </w:pPr>
  </w:style>
  <w:style w:type="character" w:styleId="PageNumber">
    <w:name w:val="page number"/>
    <w:basedOn w:val="DefaultParagraphFont"/>
  </w:style>
  <w:style w:type="paragraph" w:customStyle="1" w:styleId="Textoindependiente21">
    <w:name w:val="Texto independiente 21"/>
    <w:basedOn w:val="Normal"/>
    <w:pPr>
      <w:widowControl w:val="0"/>
      <w:ind w:left="426" w:hanging="426"/>
      <w:jc w:val="both"/>
    </w:pPr>
    <w:rPr>
      <w:rFonts w:ascii="Arial" w:hAnsi="Arial"/>
    </w:rPr>
  </w:style>
  <w:style w:type="paragraph" w:customStyle="1" w:styleId="Num1">
    <w:name w:val="Num1"/>
    <w:basedOn w:val="Normal"/>
    <w:pPr>
      <w:ind w:left="284" w:hanging="283"/>
      <w:jc w:val="both"/>
    </w:pPr>
    <w:rPr>
      <w:rFonts w:ascii="Arial" w:hAnsi="Arial"/>
      <w:b/>
      <w:sz w:val="24"/>
    </w:rPr>
  </w:style>
  <w:style w:type="paragraph" w:customStyle="1" w:styleId="Textoindependiente22">
    <w:name w:val="Texto independiente 22"/>
    <w:basedOn w:val="Normal"/>
    <w:pPr>
      <w:ind w:left="426"/>
      <w:jc w:val="both"/>
    </w:pPr>
    <w:rPr>
      <w:rFonts w:ascii="Arial" w:hAnsi="Arial"/>
    </w:rPr>
  </w:style>
  <w:style w:type="paragraph" w:styleId="BodyText2">
    <w:name w:val="Body Text 2"/>
    <w:basedOn w:val="Normal"/>
    <w:pPr>
      <w:widowControl w:val="0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both"/>
    </w:pPr>
    <w:rPr>
      <w:rFonts w:ascii="Arial" w:hAnsi="Arial"/>
    </w:rPr>
  </w:style>
  <w:style w:type="paragraph" w:styleId="BodyTextIndent">
    <w:name w:val="Body Text Indent"/>
    <w:basedOn w:val="Normal"/>
    <w:pPr>
      <w:widowControl w:val="0"/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284"/>
      <w:jc w:val="both"/>
    </w:pPr>
    <w:rPr>
      <w:rFonts w:ascii="Arial" w:hAnsi="Arial"/>
    </w:rPr>
  </w:style>
  <w:style w:type="paragraph" w:styleId="BodyTextIndent2">
    <w:name w:val="Body Text Indent 2"/>
    <w:basedOn w:val="Normal"/>
    <w:pPr>
      <w:widowControl w:val="0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426"/>
      <w:jc w:val="both"/>
    </w:pPr>
    <w:rPr>
      <w:rFonts w:ascii="Arial" w:hAnsi="Arial"/>
    </w:rPr>
  </w:style>
  <w:style w:type="paragraph" w:styleId="BodyTextIndent3">
    <w:name w:val="Body Text Indent 3"/>
    <w:basedOn w:val="Normal"/>
    <w:pPr>
      <w:widowControl w:val="0"/>
      <w:ind w:left="567"/>
      <w:jc w:val="both"/>
    </w:pPr>
    <w:rPr>
      <w:rFonts w:ascii="Arial" w:hAnsi="Arial"/>
    </w:rPr>
  </w:style>
  <w:style w:type="paragraph" w:styleId="BodyText">
    <w:name w:val="Body Text"/>
    <w:basedOn w:val="Normal"/>
    <w:rPr>
      <w:rFonts w:ascii="Arial" w:hAnsi="Arial"/>
      <w:sz w:val="22"/>
    </w:rPr>
  </w:style>
  <w:style w:type="paragraph" w:styleId="BodyText3">
    <w:name w:val="Body Text 3"/>
    <w:basedOn w:val="Normal"/>
    <w:pPr>
      <w:widowControl w:val="0"/>
      <w:jc w:val="both"/>
    </w:pPr>
    <w:rPr>
      <w:rFonts w:ascii="Arial" w:hAnsi="Arial"/>
      <w:sz w:val="24"/>
    </w:rPr>
  </w:style>
  <w:style w:type="character" w:styleId="Hyperlink">
    <w:name w:val="Hyperlink"/>
    <w:uiPriority w:val="99"/>
    <w:rsid w:val="008812A1"/>
    <w:rPr>
      <w:color w:val="0000FF"/>
      <w:u w:val="single"/>
    </w:rPr>
  </w:style>
  <w:style w:type="paragraph" w:styleId="NormalWeb">
    <w:name w:val="Normal (Web)"/>
    <w:basedOn w:val="Normal"/>
    <w:uiPriority w:val="99"/>
    <w:rsid w:val="008812A1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  <w:lang w:val="en-US" w:eastAsia="en-US"/>
    </w:rPr>
  </w:style>
  <w:style w:type="paragraph" w:customStyle="1" w:styleId="Sangra2detindependiente1">
    <w:name w:val="Sangría 2 de t. independiente1"/>
    <w:basedOn w:val="Normal"/>
    <w:rsid w:val="008812A1"/>
    <w:pPr>
      <w:widowControl w:val="0"/>
      <w:ind w:left="426" w:hanging="426"/>
      <w:jc w:val="both"/>
    </w:pPr>
    <w:rPr>
      <w:rFonts w:ascii="Arial" w:hAnsi="Arial"/>
    </w:rPr>
  </w:style>
  <w:style w:type="character" w:styleId="Emphasis">
    <w:name w:val="Emphasis"/>
    <w:qFormat/>
    <w:rsid w:val="00CB234E"/>
    <w:rPr>
      <w:i/>
      <w:iCs/>
    </w:rPr>
  </w:style>
  <w:style w:type="paragraph" w:customStyle="1" w:styleId="Epgrafe">
    <w:name w:val="Epígrafe"/>
    <w:basedOn w:val="Normal"/>
    <w:next w:val="Normal"/>
    <w:qFormat/>
    <w:rsid w:val="00CB234E"/>
    <w:pPr>
      <w:jc w:val="center"/>
    </w:pPr>
    <w:rPr>
      <w:rFonts w:ascii="Arial" w:hAnsi="Arial"/>
      <w:b/>
      <w:u w:val="single"/>
    </w:rPr>
  </w:style>
  <w:style w:type="paragraph" w:customStyle="1" w:styleId="VIETA1">
    <w:name w:val="VIÑETA1"/>
    <w:basedOn w:val="Normal"/>
    <w:rsid w:val="00DD61EA"/>
    <w:pPr>
      <w:overflowPunct w:val="0"/>
      <w:autoSpaceDE w:val="0"/>
      <w:autoSpaceDN w:val="0"/>
      <w:adjustRightInd w:val="0"/>
      <w:spacing w:before="60" w:after="60"/>
      <w:ind w:left="283" w:hanging="283"/>
      <w:jc w:val="both"/>
      <w:textAlignment w:val="baseline"/>
    </w:pPr>
    <w:rPr>
      <w:rFonts w:ascii="Arial" w:hAnsi="Arial"/>
      <w:color w:val="000000"/>
      <w:sz w:val="18"/>
    </w:rPr>
  </w:style>
  <w:style w:type="paragraph" w:customStyle="1" w:styleId="PARRAFO">
    <w:name w:val="PARRAFO"/>
    <w:basedOn w:val="Normal"/>
    <w:rsid w:val="00DD61EA"/>
    <w:pPr>
      <w:overflowPunct w:val="0"/>
      <w:autoSpaceDE w:val="0"/>
      <w:autoSpaceDN w:val="0"/>
      <w:adjustRightInd w:val="0"/>
      <w:spacing w:before="60" w:after="60"/>
      <w:jc w:val="both"/>
      <w:textAlignment w:val="baseline"/>
    </w:pPr>
    <w:rPr>
      <w:rFonts w:ascii="Arial" w:hAnsi="Arial"/>
      <w:color w:val="000000"/>
      <w:sz w:val="18"/>
    </w:rPr>
  </w:style>
  <w:style w:type="paragraph" w:customStyle="1" w:styleId="VIETA2">
    <w:name w:val="VIÑETA2"/>
    <w:basedOn w:val="VIETA1"/>
    <w:rsid w:val="00DD61EA"/>
    <w:pPr>
      <w:tabs>
        <w:tab w:val="num" w:pos="432"/>
      </w:tabs>
      <w:ind w:left="432" w:hanging="432"/>
    </w:pPr>
  </w:style>
  <w:style w:type="paragraph" w:customStyle="1" w:styleId="estilo32">
    <w:name w:val="estilo32"/>
    <w:basedOn w:val="Normal"/>
    <w:rsid w:val="0019049A"/>
    <w:pPr>
      <w:spacing w:before="100" w:beforeAutospacing="1" w:after="100" w:afterAutospacing="1"/>
    </w:pPr>
    <w:rPr>
      <w:rFonts w:ascii="Arial" w:hAnsi="Arial" w:cs="Arial"/>
      <w:sz w:val="26"/>
      <w:szCs w:val="26"/>
      <w:lang w:val="es-ES"/>
    </w:rPr>
  </w:style>
  <w:style w:type="character" w:styleId="Strong">
    <w:name w:val="Strong"/>
    <w:qFormat/>
    <w:rsid w:val="0019049A"/>
    <w:rPr>
      <w:b/>
      <w:bCs/>
    </w:rPr>
  </w:style>
  <w:style w:type="character" w:customStyle="1" w:styleId="estilo331">
    <w:name w:val="estilo331"/>
    <w:rsid w:val="0019049A"/>
    <w:rPr>
      <w:rFonts w:ascii="Arial" w:hAnsi="Arial" w:cs="Arial" w:hint="default"/>
      <w:sz w:val="26"/>
      <w:szCs w:val="26"/>
    </w:rPr>
  </w:style>
  <w:style w:type="paragraph" w:customStyle="1" w:styleId="NDICE">
    <w:name w:val="ÍNDICE"/>
    <w:basedOn w:val="Ttulo1"/>
    <w:rsid w:val="00EA47FA"/>
    <w:rPr>
      <w:rFonts w:ascii="Arial" w:hAnsi="Arial"/>
      <w:bCs w:val="0"/>
      <w:szCs w:val="20"/>
    </w:rPr>
  </w:style>
  <w:style w:type="paragraph" w:customStyle="1" w:styleId="Ttulo1">
    <w:name w:val="Título1"/>
    <w:basedOn w:val="Normal"/>
    <w:next w:val="Normal"/>
    <w:link w:val="TtuloCar"/>
    <w:qFormat/>
    <w:rsid w:val="00EA47FA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tuloCar">
    <w:name w:val="Título Car"/>
    <w:link w:val="Ttulo1"/>
    <w:rsid w:val="00EA47FA"/>
    <w:rPr>
      <w:rFonts w:ascii="Cambria" w:eastAsia="Times New Roman" w:hAnsi="Cambria" w:cs="Times New Roman"/>
      <w:b/>
      <w:bCs/>
      <w:kern w:val="28"/>
      <w:sz w:val="32"/>
      <w:szCs w:val="32"/>
      <w:lang w:val="es-ES_tradnl" w:eastAsia="es-ES"/>
    </w:rPr>
  </w:style>
  <w:style w:type="paragraph" w:styleId="ListParagraph">
    <w:name w:val="List Paragraph"/>
    <w:basedOn w:val="Normal"/>
    <w:uiPriority w:val="34"/>
    <w:qFormat/>
    <w:rsid w:val="00335E91"/>
    <w:pPr>
      <w:ind w:left="708"/>
    </w:pPr>
  </w:style>
  <w:style w:type="character" w:customStyle="1" w:styleId="HeaderChar">
    <w:name w:val="Header Char"/>
    <w:link w:val="Header"/>
    <w:uiPriority w:val="99"/>
    <w:rsid w:val="00FA6924"/>
    <w:rPr>
      <w:lang w:val="es-ES_tradnl" w:eastAsia="es-ES"/>
    </w:rPr>
  </w:style>
  <w:style w:type="paragraph" w:customStyle="1" w:styleId="salutationname">
    <w:name w:val="salutation name"/>
    <w:basedOn w:val="Normal"/>
    <w:rsid w:val="00FA6924"/>
    <w:pPr>
      <w:spacing w:line="280" w:lineRule="exact"/>
    </w:pPr>
    <w:rPr>
      <w:rFonts w:ascii="Arial" w:hAnsi="Arial"/>
      <w:lang w:eastAsia="en-US"/>
    </w:rPr>
  </w:style>
  <w:style w:type="paragraph" w:styleId="FootnoteText">
    <w:name w:val="footnote text"/>
    <w:basedOn w:val="Normal"/>
    <w:link w:val="FootnoteTextChar"/>
    <w:unhideWhenUsed/>
    <w:rsid w:val="00FA6924"/>
    <w:rPr>
      <w:rFonts w:ascii="Calibri" w:eastAsia="Calibri" w:hAnsi="Calibri"/>
      <w:lang w:val="es-MX" w:eastAsia="en-US"/>
    </w:rPr>
  </w:style>
  <w:style w:type="character" w:customStyle="1" w:styleId="FootnoteTextChar">
    <w:name w:val="Footnote Text Char"/>
    <w:link w:val="FootnoteText"/>
    <w:rsid w:val="00FA6924"/>
    <w:rPr>
      <w:rFonts w:ascii="Calibri" w:eastAsia="Calibri" w:hAnsi="Calibri"/>
      <w:lang w:eastAsia="en-US"/>
    </w:rPr>
  </w:style>
  <w:style w:type="character" w:styleId="FootnoteReference">
    <w:name w:val="footnote reference"/>
    <w:unhideWhenUsed/>
    <w:rsid w:val="00FA6924"/>
    <w:rPr>
      <w:vertAlign w:val="superscript"/>
    </w:rPr>
  </w:style>
  <w:style w:type="paragraph" w:customStyle="1" w:styleId="Ttulosinnumeracin">
    <w:name w:val="Título sin numeración"/>
    <w:next w:val="Normal"/>
    <w:rsid w:val="009E4C63"/>
    <w:pPr>
      <w:pBdr>
        <w:top w:val="single" w:sz="4" w:space="1" w:color="auto"/>
        <w:bottom w:val="single" w:sz="4" w:space="1" w:color="auto"/>
      </w:pBdr>
      <w:spacing w:after="240"/>
    </w:pPr>
    <w:rPr>
      <w:rFonts w:ascii="Arial" w:hAnsi="Arial"/>
      <w:b/>
      <w:color w:val="000080"/>
      <w:sz w:val="32"/>
      <w:lang w:val="es-ES" w:eastAsia="es-ES"/>
    </w:rPr>
  </w:style>
  <w:style w:type="paragraph" w:styleId="Subtitle">
    <w:name w:val="Subtitle"/>
    <w:basedOn w:val="List2"/>
    <w:next w:val="Normal"/>
    <w:link w:val="SubtitleChar"/>
    <w:qFormat/>
    <w:rsid w:val="00F5221D"/>
    <w:pPr>
      <w:spacing w:after="60"/>
      <w:outlineLvl w:val="1"/>
    </w:pPr>
    <w:rPr>
      <w:rFonts w:ascii="Arial" w:hAnsi="Arial"/>
      <w:sz w:val="24"/>
      <w:szCs w:val="24"/>
    </w:rPr>
  </w:style>
  <w:style w:type="character" w:customStyle="1" w:styleId="SubtitleChar">
    <w:name w:val="Subtitle Char"/>
    <w:link w:val="Subtitle"/>
    <w:rsid w:val="00F5221D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Tabla">
    <w:name w:val="Tabla"/>
    <w:rsid w:val="00CF3A83"/>
    <w:pPr>
      <w:spacing w:before="60" w:after="60"/>
    </w:pPr>
    <w:rPr>
      <w:rFonts w:ascii="Arial" w:hAnsi="Arial"/>
      <w:sz w:val="24"/>
      <w:lang w:val="es-ES" w:eastAsia="es-ES"/>
    </w:rPr>
  </w:style>
  <w:style w:type="paragraph" w:styleId="List2">
    <w:name w:val="List 2"/>
    <w:basedOn w:val="Normal"/>
    <w:rsid w:val="00FD5D61"/>
    <w:pPr>
      <w:ind w:left="566" w:hanging="283"/>
      <w:contextualSpacing/>
    </w:pPr>
  </w:style>
  <w:style w:type="paragraph" w:styleId="TOC1">
    <w:name w:val="toc 1"/>
    <w:basedOn w:val="Normal"/>
    <w:next w:val="Normal"/>
    <w:autoRedefine/>
    <w:uiPriority w:val="39"/>
    <w:rsid w:val="00CF3A83"/>
  </w:style>
  <w:style w:type="paragraph" w:styleId="TOC2">
    <w:name w:val="toc 2"/>
    <w:basedOn w:val="Normal"/>
    <w:next w:val="Normal"/>
    <w:autoRedefine/>
    <w:uiPriority w:val="39"/>
    <w:rsid w:val="00CF3A83"/>
    <w:pPr>
      <w:ind w:left="200"/>
    </w:pPr>
  </w:style>
  <w:style w:type="paragraph" w:customStyle="1" w:styleId="Normal1">
    <w:name w:val="Normal1"/>
    <w:basedOn w:val="BodyText"/>
    <w:rsid w:val="00336078"/>
    <w:pPr>
      <w:jc w:val="both"/>
    </w:pPr>
    <w:rPr>
      <w:rFonts w:ascii="Lucida Sans Unicode" w:hAnsi="Lucida Sans Unicode"/>
      <w:color w:val="333399"/>
      <w:sz w:val="20"/>
      <w:lang w:val="pt-PT"/>
    </w:rPr>
  </w:style>
  <w:style w:type="table" w:styleId="TableGrid">
    <w:name w:val="Table Grid"/>
    <w:basedOn w:val="TableNormal"/>
    <w:rsid w:val="00C351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rialPasteStyle">
    <w:name w:val="ArialPasteStyle"/>
    <w:uiPriority w:val="99"/>
    <w:rsid w:val="00EC47CA"/>
    <w:rPr>
      <w:sz w:val="16"/>
      <w:szCs w:val="16"/>
    </w:rPr>
  </w:style>
  <w:style w:type="character" w:customStyle="1" w:styleId="ui-provider">
    <w:name w:val="ui-provider"/>
    <w:basedOn w:val="DefaultParagraphFont"/>
    <w:rsid w:val="002F46DB"/>
  </w:style>
  <w:style w:type="character" w:customStyle="1" w:styleId="Heading2Char">
    <w:name w:val="Heading 2 Char"/>
    <w:basedOn w:val="DefaultParagraphFont"/>
    <w:link w:val="Heading2"/>
    <w:rsid w:val="00ED60E3"/>
    <w:rPr>
      <w:rFonts w:ascii="Arial" w:hAnsi="Arial"/>
      <w:b/>
      <w:color w:val="FF0000"/>
      <w:sz w:val="16"/>
      <w:lang w:val="es-ES_tradnl" w:eastAsia="es-ES"/>
    </w:rPr>
  </w:style>
  <w:style w:type="character" w:styleId="UnresolvedMention">
    <w:name w:val="Unresolved Mention"/>
    <w:basedOn w:val="DefaultParagraphFont"/>
    <w:uiPriority w:val="99"/>
    <w:semiHidden/>
    <w:unhideWhenUsed/>
    <w:rsid w:val="00E6170B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qFormat/>
    <w:rsid w:val="00B944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944DA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 w:eastAsia="es-ES"/>
    </w:rPr>
  </w:style>
  <w:style w:type="paragraph" w:styleId="TOC3">
    <w:name w:val="toc 3"/>
    <w:basedOn w:val="Normal"/>
    <w:next w:val="Normal"/>
    <w:autoRedefine/>
    <w:uiPriority w:val="39"/>
    <w:rsid w:val="008D6055"/>
    <w:pPr>
      <w:spacing w:after="100"/>
      <w:ind w:left="400"/>
    </w:pPr>
  </w:style>
  <w:style w:type="character" w:customStyle="1" w:styleId="font801">
    <w:name w:val="font801"/>
    <w:basedOn w:val="DefaultParagraphFont"/>
    <w:rsid w:val="00805989"/>
    <w:rPr>
      <w:rFonts w:ascii="Arial" w:hAnsi="Arial" w:cs="Arial" w:hint="default"/>
      <w:b w:val="0"/>
      <w:bCs w:val="0"/>
      <w:i w:val="0"/>
      <w:iCs w:val="0"/>
      <w:strike w:val="0"/>
      <w:dstrike w:val="0"/>
      <w:color w:val="000000"/>
      <w:sz w:val="18"/>
      <w:szCs w:val="18"/>
      <w:u w:val="none"/>
      <w:effect w:val="none"/>
    </w:rPr>
  </w:style>
  <w:style w:type="paragraph" w:styleId="TOC4">
    <w:name w:val="toc 4"/>
    <w:basedOn w:val="Normal"/>
    <w:next w:val="Normal"/>
    <w:uiPriority w:val="39"/>
    <w:unhideWhenUsed/>
    <w:rsid w:val="52ED7273"/>
    <w:pPr>
      <w:spacing w:after="100"/>
      <w:ind w:left="660"/>
    </w:pPr>
  </w:style>
  <w:style w:type="character" w:styleId="FollowedHyperlink">
    <w:name w:val="FollowedHyperlink"/>
    <w:basedOn w:val="DefaultParagraphFont"/>
    <w:rsid w:val="008C69B0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052A6F"/>
    <w:pPr>
      <w:spacing w:before="100" w:beforeAutospacing="1" w:after="100" w:afterAutospacing="1"/>
    </w:pPr>
    <w:rPr>
      <w:sz w:val="24"/>
      <w:szCs w:val="24"/>
      <w:lang w:val="es-MX" w:eastAsia="es-MX"/>
    </w:rPr>
  </w:style>
  <w:style w:type="character" w:customStyle="1" w:styleId="normaltextrun">
    <w:name w:val="normaltextrun"/>
    <w:basedOn w:val="DefaultParagraphFont"/>
    <w:rsid w:val="00052A6F"/>
  </w:style>
  <w:style w:type="character" w:customStyle="1" w:styleId="eop">
    <w:name w:val="eop"/>
    <w:basedOn w:val="DefaultParagraphFont"/>
    <w:rsid w:val="00052A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0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9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5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71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3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6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5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7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yperlink" Target="https://santandernet.sharepoint.com/:x:/r/sites/IBMODIN/Shared%20Documents/MVP2/Tecnologia/Desarrollo/Entregables%20MVP2%20extensi%C3%B3n/Entregables%20M1/Testing/M1e1%20FOR-DES-112%20Matriz%20Escenarios%20Pruebas%20Unitarias%20device-operation-registry%20%5BLMV2%5D.xlsx?d=wc3f355ce39054130adf2bda35f754d5b&amp;csf=1&amp;web=1&amp;e=ucMJP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yp-001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51377A012B0B4991F8E56986413D01" ma:contentTypeVersion="15" ma:contentTypeDescription="Create a new document." ma:contentTypeScope="" ma:versionID="c3177be40e586064a4d629be56b16af9">
  <xsd:schema xmlns:xsd="http://www.w3.org/2001/XMLSchema" xmlns:xs="http://www.w3.org/2001/XMLSchema" xmlns:p="http://schemas.microsoft.com/office/2006/metadata/properties" xmlns:ns2="4319d352-6004-4b84-8001-67c298342f81" xmlns:ns3="f0725740-5555-4012-a762-a2deef1551aa" targetNamespace="http://schemas.microsoft.com/office/2006/metadata/properties" ma:root="true" ma:fieldsID="c64c9b5f95b8fb88934abd78cc8ca819" ns2:_="" ns3:_="">
    <xsd:import namespace="4319d352-6004-4b84-8001-67c298342f81"/>
    <xsd:import namespace="f0725740-5555-4012-a762-a2deef1551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19d352-6004-4b84-8001-67c298342f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e471ada5-31db-43fa-8830-84ca9293ff4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725740-5555-4012-a762-a2deef1551aa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616f9373-8588-4662-a093-4d981081a880}" ma:internalName="TaxCatchAll" ma:showField="CatchAllData" ma:web="f0725740-5555-4012-a762-a2deef1551a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319d352-6004-4b84-8001-67c298342f81">
      <Terms xmlns="http://schemas.microsoft.com/office/infopath/2007/PartnerControls"/>
    </lcf76f155ced4ddcb4097134ff3c332f>
    <TaxCatchAll xmlns="f0725740-5555-4012-a762-a2deef1551aa" xsi:nil="true"/>
    <SharedWithUsers xmlns="f0725740-5555-4012-a762-a2deef1551aa">
      <UserInfo>
        <DisplayName/>
        <AccountId xsi:nil="true"/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6D81CB-45D6-442A-A4D7-8B27591BA6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19d352-6004-4b84-8001-67c298342f81"/>
    <ds:schemaRef ds:uri="f0725740-5555-4012-a762-a2deef1551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80F58AC-C276-4913-B5FF-7CE8D08C9D7C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31AA67AF-85D8-4E4D-A602-7EFA04D78EA5}">
  <ds:schemaRefs>
    <ds:schemaRef ds:uri="http://schemas.microsoft.com/office/2006/metadata/properties"/>
    <ds:schemaRef ds:uri="http://schemas.microsoft.com/office/infopath/2007/PartnerControls"/>
    <ds:schemaRef ds:uri="4319d352-6004-4b84-8001-67c298342f81"/>
    <ds:schemaRef ds:uri="f0725740-5555-4012-a762-a2deef1551aa"/>
  </ds:schemaRefs>
</ds:datastoreItem>
</file>

<file path=customXml/itemProps4.xml><?xml version="1.0" encoding="utf-8"?>
<ds:datastoreItem xmlns:ds="http://schemas.openxmlformats.org/officeDocument/2006/customXml" ds:itemID="{916A3E1C-6C29-4102-AB7B-5E459E5A5E5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22FEB644-764F-45C5-A514-F66D0D4F8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ryp-001.dot</Template>
  <TotalTime>8</TotalTime>
  <Pages>22</Pages>
  <Words>1751</Words>
  <Characters>9631</Characters>
  <Application>Microsoft Office Word</Application>
  <DocSecurity>0</DocSecurity>
  <Lines>80</Lines>
  <Paragraphs>22</Paragraphs>
  <ScaleCrop>false</ScaleCrop>
  <Company>Santander</Company>
  <LinksUpToDate>false</LinksUpToDate>
  <CharactersWithSpaces>11360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FOR-DES-502 Evidencias de Pruebas</dc:title>
  <dc:subject/>
  <dc:creator>Gobireno de Testing</dc:creator>
  <cp:keywords/>
  <dc:description/>
  <cp:lastModifiedBy>Christopher Valencia</cp:lastModifiedBy>
  <cp:revision>22</cp:revision>
  <cp:lastPrinted>2024-12-27T17:13:00Z</cp:lastPrinted>
  <dcterms:created xsi:type="dcterms:W3CDTF">2025-04-30T15:39:00Z</dcterms:created>
  <dcterms:modified xsi:type="dcterms:W3CDTF">2025-08-23T05:39:00Z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0x010100D051377A012B0B4991F8E56986413D01</vt:lpwstr>
  </property>
  <property fmtid="{D5CDD505-2E9C-101B-9397-08002B2CF9AE}" pid="3" name="MSIP_Label_41b88ec2-a72b-4523-9e84-0458a1764731_Enabled">
    <vt:lpwstr>true</vt:lpwstr>
  </property>
  <property fmtid="{D5CDD505-2E9C-101B-9397-08002B2CF9AE}" pid="4" name="MSIP_Label_41b88ec2-a72b-4523-9e84-0458a1764731_SetDate">
    <vt:lpwstr>2021-12-15T15:22:07Z</vt:lpwstr>
  </property>
  <property fmtid="{D5CDD505-2E9C-101B-9397-08002B2CF9AE}" pid="5" name="MSIP_Label_41b88ec2-a72b-4523-9e84-0458a1764731_Method">
    <vt:lpwstr>Privileged</vt:lpwstr>
  </property>
  <property fmtid="{D5CDD505-2E9C-101B-9397-08002B2CF9AE}" pid="6" name="MSIP_Label_41b88ec2-a72b-4523-9e84-0458a1764731_Name">
    <vt:lpwstr>Public O365</vt:lpwstr>
  </property>
  <property fmtid="{D5CDD505-2E9C-101B-9397-08002B2CF9AE}" pid="7" name="MSIP_Label_41b88ec2-a72b-4523-9e84-0458a1764731_SiteId">
    <vt:lpwstr>35595a02-4d6d-44ac-99e1-f9ab4cd872db</vt:lpwstr>
  </property>
  <property fmtid="{D5CDD505-2E9C-101B-9397-08002B2CF9AE}" pid="8" name="MSIP_Label_41b88ec2-a72b-4523-9e84-0458a1764731_ActionId">
    <vt:lpwstr>153a6d15-6fc6-42a5-97ec-bd45f5ea4065</vt:lpwstr>
  </property>
  <property fmtid="{D5CDD505-2E9C-101B-9397-08002B2CF9AE}" pid="9" name="MSIP_Label_41b88ec2-a72b-4523-9e84-0458a1764731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387300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